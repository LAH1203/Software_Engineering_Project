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378E3" w14:textId="77777777" w:rsidR="00973F7E" w:rsidRDefault="00973F7E"/>
    <w:p w14:paraId="2971799A" w14:textId="77777777" w:rsidR="00973F7E" w:rsidRDefault="003D1F4B">
      <w:pPr>
        <w:pStyle w:val="ae"/>
      </w:pPr>
      <w:r>
        <w:rPr>
          <w:rFonts w:hint="eastAsia"/>
        </w:rPr>
        <w:t>프로젝트 계획서</w:t>
      </w:r>
    </w:p>
    <w:p w14:paraId="0152DA52" w14:textId="5E94B4AF" w:rsidR="00973F7E" w:rsidRDefault="003D1F4B">
      <w:pPr>
        <w:pStyle w:val="ae"/>
      </w:pPr>
      <w:r>
        <w:rPr>
          <w:noProof/>
        </w:rPr>
        <mc:AlternateContent>
          <mc:Choice Requires="wpg">
            <w:drawing>
              <wp:inline distT="0" distB="0" distL="0" distR="0" wp14:anchorId="1B5F8D1D" wp14:editId="7980D5BD">
                <wp:extent cx="5372100" cy="198755"/>
                <wp:effectExtent l="3175" t="3175" r="0" b="0"/>
                <wp:docPr id="1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198755"/>
                          <a:chOff x="0" y="0"/>
                          <a:chExt cx="8460" cy="313"/>
                        </a:xfrm>
                      </wpg:grpSpPr>
                      <wps:wsp>
                        <wps:cNvPr id="11" name="AutoShape 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46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87"/>
                            <a:ext cx="8460" cy="225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DCA76" id="Group 12" o:spid="_x0000_s1026" style="width:423pt;height:15.65pt;mso-position-horizontal-relative:char;mso-position-vertical-relative:line" coordsize="8460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">
                <v:rect id="AutoShape 13" o:spid="_x0000_s1027" style="position:absolute;width:8460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<o:lock v:ext="edit" aspectratio="t"/>
                </v:rect>
                <v:rect id="Rectangle 14" o:spid="_x0000_s1028" style="position:absolute;top:87;width:846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14:paraId="628E394E" w14:textId="77777777" w:rsidR="00973F7E" w:rsidRDefault="00973F7E"/>
    <w:p w14:paraId="0539440D" w14:textId="77777777" w:rsidR="00973F7E" w:rsidRDefault="00973F7E"/>
    <w:p w14:paraId="00F45615" w14:textId="77777777" w:rsidR="00973F7E" w:rsidRDefault="00973F7E"/>
    <w:p w14:paraId="38970F50" w14:textId="77777777" w:rsidR="00973F7E" w:rsidRDefault="00973F7E"/>
    <w:p w14:paraId="163345EF" w14:textId="77777777" w:rsidR="00973F7E" w:rsidRDefault="00973F7E"/>
    <w:p w14:paraId="480EA6E8" w14:textId="77777777" w:rsidR="00973F7E" w:rsidRDefault="00973F7E"/>
    <w:p w14:paraId="7525FE40" w14:textId="77777777" w:rsidR="00973F7E" w:rsidRDefault="00973F7E"/>
    <w:p w14:paraId="4D97D3A3" w14:textId="77777777" w:rsidR="00973F7E" w:rsidRDefault="00973F7E"/>
    <w:p w14:paraId="549EEDC1" w14:textId="77777777" w:rsidR="00973F7E" w:rsidRDefault="00973F7E"/>
    <w:p w14:paraId="7013E146" w14:textId="77777777" w:rsidR="00973F7E" w:rsidRDefault="00973F7E"/>
    <w:p w14:paraId="45B6244E" w14:textId="77777777" w:rsidR="00973F7E" w:rsidRDefault="00973F7E"/>
    <w:p w14:paraId="779B9122" w14:textId="77777777" w:rsidR="00973F7E" w:rsidRDefault="00973F7E"/>
    <w:p w14:paraId="261BCC86" w14:textId="77777777" w:rsidR="00973F7E" w:rsidRDefault="00973F7E"/>
    <w:p w14:paraId="1381FE3C" w14:textId="77777777" w:rsidR="00973F7E" w:rsidRDefault="00973F7E"/>
    <w:p w14:paraId="7D02F732" w14:textId="77777777" w:rsidR="00973F7E" w:rsidRDefault="00973F7E"/>
    <w:p w14:paraId="75D22A3A" w14:textId="77777777" w:rsidR="00973F7E" w:rsidRDefault="003D1F4B">
      <w:pPr>
        <w:pStyle w:val="af3"/>
      </w:pPr>
      <w:r>
        <w:rPr>
          <w:rFonts w:hint="eastAsia"/>
          <w:lang w:val="x-none" w:bidi="x-none"/>
        </w:rPr>
        <w:t>Campers'</w:t>
      </w:r>
    </w:p>
    <w:p w14:paraId="1AAAF706" w14:textId="77777777" w:rsidR="00973F7E" w:rsidRDefault="00973F7E"/>
    <w:p w14:paraId="2BD34FB6" w14:textId="77777777" w:rsidR="00973F7E" w:rsidRDefault="00973F7E"/>
    <w:p w14:paraId="64A5CB3D" w14:textId="77777777" w:rsidR="00973F7E" w:rsidRDefault="003D1F4B">
      <w:r>
        <w:br w:type="page"/>
      </w:r>
      <w:bookmarkStart w:id="0" w:name="[문서의_처음]"/>
      <w:bookmarkEnd w:id="0"/>
    </w:p>
    <w:p w14:paraId="4772BFFF" w14:textId="77777777" w:rsidR="00973F7E" w:rsidRDefault="00973F7E"/>
    <w:p w14:paraId="183C7580" w14:textId="77777777" w:rsidR="00973F7E" w:rsidRDefault="00973F7E"/>
    <w:p w14:paraId="62747D80" w14:textId="77777777" w:rsidR="00973F7E" w:rsidRDefault="003D1F4B">
      <w:pPr>
        <w:pStyle w:val="af2"/>
      </w:pPr>
      <w:r>
        <w:rPr>
          <w:rFonts w:hint="eastAsia"/>
        </w:rPr>
        <w:t>- 변 경 이 력 -</w:t>
      </w:r>
    </w:p>
    <w:p w14:paraId="29FF74B6" w14:textId="77777777" w:rsidR="00973F7E" w:rsidRDefault="00973F7E"/>
    <w:tbl>
      <w:tblPr>
        <w:tblW w:w="854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973F7E" w14:paraId="302F8957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82D4275" w14:textId="77777777" w:rsidR="00973F7E" w:rsidRDefault="003D1F4B">
            <w:pPr>
              <w:pStyle w:val="af1"/>
            </w:pPr>
            <w:bookmarkStart w:id="1" w:name="#68c23650"/>
            <w:bookmarkEnd w:id="1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B5B6244" w14:textId="77777777" w:rsidR="00973F7E" w:rsidRDefault="003D1F4B">
            <w:pPr>
              <w:pStyle w:val="af1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BD5836C" w14:textId="77777777" w:rsidR="00973F7E" w:rsidRDefault="003D1F4B">
            <w:pPr>
              <w:pStyle w:val="af1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91FB354" w14:textId="77777777" w:rsidR="00973F7E" w:rsidRDefault="003D1F4B">
            <w:pPr>
              <w:pStyle w:val="af1"/>
            </w:pPr>
            <w:r>
              <w:rPr>
                <w:rFonts w:hint="eastAsia"/>
              </w:rPr>
              <w:t>작 성 자</w:t>
            </w:r>
          </w:p>
        </w:tc>
      </w:tr>
      <w:tr w:rsidR="00973F7E" w14:paraId="6FAD01CB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B490B2" w14:textId="77777777" w:rsidR="00973F7E" w:rsidRDefault="003D1F4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2021.04.12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1FB814" w14:textId="77777777" w:rsidR="00973F7E" w:rsidRDefault="003D1F4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ver 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E5D90B" w14:textId="77777777" w:rsidR="00973F7E" w:rsidRDefault="003D1F4B">
            <w:pPr>
              <w:rPr>
                <w:kern w:val="0"/>
              </w:rPr>
            </w:pPr>
            <w:r>
              <w:rPr>
                <w:kern w:val="0"/>
              </w:rPr>
              <w:t>프로젝트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개요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및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산출물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관리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C4458C" w14:textId="77777777" w:rsidR="00973F7E" w:rsidRDefault="003D1F4B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이아현</w:t>
            </w:r>
          </w:p>
        </w:tc>
      </w:tr>
      <w:tr w:rsidR="00973F7E" w14:paraId="5CDE61D6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2AC533" w14:textId="77777777" w:rsidR="00973F7E" w:rsidRDefault="003D1F4B">
            <w:pPr>
              <w:rPr>
                <w:kern w:val="0"/>
              </w:rPr>
            </w:pPr>
            <w:r>
              <w:rPr>
                <w:kern w:val="0"/>
              </w:rPr>
              <w:t>2021.04.16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DC2A7E" w14:textId="77777777" w:rsidR="00973F7E" w:rsidRDefault="003D1F4B">
            <w:pPr>
              <w:rPr>
                <w:kern w:val="0"/>
              </w:rPr>
            </w:pPr>
            <w:r>
              <w:rPr>
                <w:kern w:val="0"/>
              </w:rPr>
              <w:t>ver 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56EC02" w14:textId="77777777" w:rsidR="00973F7E" w:rsidRDefault="003D1F4B">
            <w:pPr>
              <w:rPr>
                <w:kern w:val="0"/>
              </w:rPr>
            </w:pPr>
            <w:r>
              <w:rPr>
                <w:kern w:val="0"/>
              </w:rPr>
              <w:t>프로젝트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규모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산정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및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일정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A8C019" w14:textId="77777777" w:rsidR="00973F7E" w:rsidRDefault="003D1F4B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>모두</w:t>
            </w:r>
          </w:p>
        </w:tc>
      </w:tr>
      <w:tr w:rsidR="00973F7E" w14:paraId="2472B15C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5C3804" w14:textId="77777777" w:rsidR="00973F7E" w:rsidRDefault="003D1F4B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DDD329" w14:textId="77777777" w:rsidR="00973F7E" w:rsidRDefault="003D1F4B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FAA057" w14:textId="77777777" w:rsidR="00973F7E" w:rsidRDefault="003D1F4B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E5F848" w14:textId="77777777" w:rsidR="00973F7E" w:rsidRDefault="003D1F4B">
            <w:r>
              <w:rPr>
                <w:rFonts w:hint="eastAsia"/>
              </w:rPr>
              <w:t> </w:t>
            </w:r>
          </w:p>
        </w:tc>
      </w:tr>
      <w:tr w:rsidR="00973F7E" w14:paraId="3B3C275D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0AC9AC" w14:textId="77777777" w:rsidR="00973F7E" w:rsidRDefault="003D1F4B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E7AE9D" w14:textId="77777777" w:rsidR="00973F7E" w:rsidRDefault="003D1F4B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22A2CA" w14:textId="77777777" w:rsidR="00973F7E" w:rsidRDefault="003D1F4B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CBEC7C" w14:textId="77777777" w:rsidR="00973F7E" w:rsidRDefault="003D1F4B">
            <w:r>
              <w:rPr>
                <w:rFonts w:hint="eastAsia"/>
              </w:rPr>
              <w:t> </w:t>
            </w:r>
          </w:p>
        </w:tc>
      </w:tr>
      <w:tr w:rsidR="00973F7E" w14:paraId="6214F46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BEFE38" w14:textId="77777777" w:rsidR="00973F7E" w:rsidRDefault="003D1F4B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2B5F3E" w14:textId="77777777" w:rsidR="00973F7E" w:rsidRDefault="003D1F4B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F1B081" w14:textId="77777777" w:rsidR="00973F7E" w:rsidRDefault="003D1F4B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0D1CC2" w14:textId="77777777" w:rsidR="00973F7E" w:rsidRDefault="003D1F4B">
            <w:r>
              <w:rPr>
                <w:rFonts w:hint="eastAsia"/>
              </w:rPr>
              <w:t> </w:t>
            </w:r>
          </w:p>
        </w:tc>
      </w:tr>
      <w:tr w:rsidR="00973F7E" w14:paraId="4975C3C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F1CB0B" w14:textId="77777777" w:rsidR="00973F7E" w:rsidRDefault="003D1F4B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074FD8" w14:textId="77777777" w:rsidR="00973F7E" w:rsidRDefault="003D1F4B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8EEC0E" w14:textId="77777777" w:rsidR="00973F7E" w:rsidRDefault="003D1F4B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02C615" w14:textId="77777777" w:rsidR="00973F7E" w:rsidRDefault="003D1F4B">
            <w:r>
              <w:rPr>
                <w:rFonts w:hint="eastAsia"/>
              </w:rPr>
              <w:t> </w:t>
            </w:r>
          </w:p>
        </w:tc>
      </w:tr>
      <w:tr w:rsidR="00973F7E" w14:paraId="1B639D1F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E5AE2C" w14:textId="77777777" w:rsidR="00973F7E" w:rsidRDefault="003D1F4B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579CE3" w14:textId="77777777" w:rsidR="00973F7E" w:rsidRDefault="003D1F4B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2A6E35" w14:textId="77777777" w:rsidR="00973F7E" w:rsidRDefault="003D1F4B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D2B481" w14:textId="77777777" w:rsidR="00973F7E" w:rsidRDefault="003D1F4B">
            <w:r>
              <w:rPr>
                <w:rFonts w:hint="eastAsia"/>
              </w:rPr>
              <w:t> </w:t>
            </w:r>
          </w:p>
        </w:tc>
      </w:tr>
    </w:tbl>
    <w:p w14:paraId="578F6316" w14:textId="77777777" w:rsidR="00973F7E" w:rsidRDefault="003D1F4B">
      <w:r>
        <w:br w:type="page"/>
      </w:r>
    </w:p>
    <w:p w14:paraId="32D91F01" w14:textId="77777777" w:rsidR="00973F7E" w:rsidRDefault="003D1F4B">
      <w:pPr>
        <w:pStyle w:val="a5"/>
      </w:pPr>
      <w:r>
        <w:rPr>
          <w:rFonts w:hint="eastAsia"/>
        </w:rPr>
        <w:lastRenderedPageBreak/>
        <w:t>- 목 차 -</w:t>
      </w:r>
    </w:p>
    <w:p w14:paraId="4E87454D" w14:textId="77777777" w:rsidR="00973F7E" w:rsidRDefault="003D1F4B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>
          <w:rPr>
            <w:rStyle w:val="af5"/>
            <w:noProof/>
          </w:rPr>
          <w:t>1.</w:t>
        </w:r>
        <w:r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>
          <w:rPr>
            <w:rStyle w:val="af5"/>
            <w:noProof/>
          </w:rPr>
          <w:t>프로젝트</w:t>
        </w:r>
        <w:r>
          <w:rPr>
            <w:rStyle w:val="af5"/>
            <w:noProof/>
          </w:rPr>
          <w:t xml:space="preserve"> </w:t>
        </w:r>
        <w:r>
          <w:rPr>
            <w:rStyle w:val="af5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_Toc447537505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67A6FF1" w14:textId="77777777" w:rsidR="00973F7E" w:rsidRDefault="0097247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="003D1F4B">
          <w:rPr>
            <w:rStyle w:val="af5"/>
            <w:noProof/>
          </w:rPr>
          <w:t>1.1</w:t>
        </w:r>
        <w:r w:rsidR="003D1F4B">
          <w:rPr>
            <w:rFonts w:ascii="맑은 고딕" w:hAnsi="맑은 고딕"/>
            <w:smallCaps w:val="0"/>
            <w:noProof/>
            <w:szCs w:val="22"/>
          </w:rPr>
          <w:tab/>
        </w:r>
        <w:r w:rsidR="003D1F4B">
          <w:rPr>
            <w:rStyle w:val="af5"/>
            <w:noProof/>
          </w:rPr>
          <w:t>목적</w:t>
        </w:r>
        <w:r w:rsidR="003D1F4B">
          <w:rPr>
            <w:noProof/>
            <w:webHidden/>
          </w:rPr>
          <w:tab/>
        </w:r>
        <w:r w:rsidR="003D1F4B">
          <w:rPr>
            <w:noProof/>
            <w:webHidden/>
          </w:rPr>
          <w:fldChar w:fldCharType="begin"/>
        </w:r>
        <w:r w:rsidR="003D1F4B">
          <w:rPr>
            <w:noProof/>
            <w:webHidden/>
          </w:rPr>
          <w:instrText xml:space="preserve"> PAGEREF _Toc447537506 \h </w:instrText>
        </w:r>
        <w:r w:rsidR="003D1F4B">
          <w:rPr>
            <w:noProof/>
            <w:webHidden/>
          </w:rPr>
        </w:r>
        <w:r w:rsidR="003D1F4B">
          <w:rPr>
            <w:noProof/>
            <w:webHidden/>
          </w:rPr>
          <w:fldChar w:fldCharType="separate"/>
        </w:r>
        <w:r w:rsidR="003D1F4B">
          <w:rPr>
            <w:noProof/>
            <w:webHidden/>
          </w:rPr>
          <w:t>- 3 -</w:t>
        </w:r>
        <w:r w:rsidR="003D1F4B">
          <w:rPr>
            <w:noProof/>
            <w:webHidden/>
          </w:rPr>
          <w:fldChar w:fldCharType="end"/>
        </w:r>
      </w:hyperlink>
    </w:p>
    <w:p w14:paraId="122549A5" w14:textId="77777777" w:rsidR="00973F7E" w:rsidRDefault="0097247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="003D1F4B">
          <w:rPr>
            <w:rStyle w:val="af5"/>
            <w:noProof/>
          </w:rPr>
          <w:t>1.2</w:t>
        </w:r>
        <w:r w:rsidR="003D1F4B">
          <w:rPr>
            <w:rFonts w:ascii="맑은 고딕" w:hAnsi="맑은 고딕"/>
            <w:smallCaps w:val="0"/>
            <w:noProof/>
            <w:szCs w:val="22"/>
          </w:rPr>
          <w:tab/>
        </w:r>
        <w:r w:rsidR="003D1F4B">
          <w:rPr>
            <w:rStyle w:val="af5"/>
            <w:noProof/>
          </w:rPr>
          <w:t>주요</w:t>
        </w:r>
        <w:r w:rsidR="003D1F4B">
          <w:rPr>
            <w:rStyle w:val="af5"/>
            <w:noProof/>
          </w:rPr>
          <w:t xml:space="preserve"> </w:t>
        </w:r>
        <w:r w:rsidR="003D1F4B">
          <w:rPr>
            <w:rStyle w:val="af5"/>
            <w:noProof/>
          </w:rPr>
          <w:t>일정</w:t>
        </w:r>
        <w:r w:rsidR="003D1F4B">
          <w:rPr>
            <w:noProof/>
            <w:webHidden/>
          </w:rPr>
          <w:tab/>
        </w:r>
        <w:r w:rsidR="003D1F4B">
          <w:rPr>
            <w:noProof/>
            <w:webHidden/>
          </w:rPr>
          <w:fldChar w:fldCharType="begin"/>
        </w:r>
        <w:r w:rsidR="003D1F4B">
          <w:rPr>
            <w:noProof/>
            <w:webHidden/>
          </w:rPr>
          <w:instrText xml:space="preserve"> PAGEREF _Toc447537507 \h </w:instrText>
        </w:r>
        <w:r w:rsidR="003D1F4B">
          <w:rPr>
            <w:noProof/>
            <w:webHidden/>
          </w:rPr>
        </w:r>
        <w:r w:rsidR="003D1F4B">
          <w:rPr>
            <w:noProof/>
            <w:webHidden/>
          </w:rPr>
          <w:fldChar w:fldCharType="separate"/>
        </w:r>
        <w:r w:rsidR="003D1F4B">
          <w:rPr>
            <w:noProof/>
            <w:webHidden/>
          </w:rPr>
          <w:t>- 3 -</w:t>
        </w:r>
        <w:r w:rsidR="003D1F4B">
          <w:rPr>
            <w:noProof/>
            <w:webHidden/>
          </w:rPr>
          <w:fldChar w:fldCharType="end"/>
        </w:r>
      </w:hyperlink>
    </w:p>
    <w:p w14:paraId="3B86F14B" w14:textId="77777777" w:rsidR="00973F7E" w:rsidRDefault="0097247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="003D1F4B">
          <w:rPr>
            <w:rStyle w:val="af5"/>
            <w:noProof/>
          </w:rPr>
          <w:t>1.3</w:t>
        </w:r>
        <w:r w:rsidR="003D1F4B">
          <w:rPr>
            <w:rFonts w:ascii="맑은 고딕" w:hAnsi="맑은 고딕"/>
            <w:smallCaps w:val="0"/>
            <w:noProof/>
            <w:szCs w:val="22"/>
          </w:rPr>
          <w:tab/>
        </w:r>
        <w:r w:rsidR="003D1F4B">
          <w:rPr>
            <w:rStyle w:val="af5"/>
            <w:noProof/>
          </w:rPr>
          <w:t>조직</w:t>
        </w:r>
        <w:r w:rsidR="003D1F4B">
          <w:rPr>
            <w:noProof/>
            <w:webHidden/>
          </w:rPr>
          <w:tab/>
        </w:r>
        <w:r w:rsidR="003D1F4B">
          <w:rPr>
            <w:noProof/>
            <w:webHidden/>
          </w:rPr>
          <w:fldChar w:fldCharType="begin"/>
        </w:r>
        <w:r w:rsidR="003D1F4B">
          <w:rPr>
            <w:noProof/>
            <w:webHidden/>
          </w:rPr>
          <w:instrText xml:space="preserve"> PAGEREF _Toc447537508 \h </w:instrText>
        </w:r>
        <w:r w:rsidR="003D1F4B">
          <w:rPr>
            <w:noProof/>
            <w:webHidden/>
          </w:rPr>
        </w:r>
        <w:r w:rsidR="003D1F4B">
          <w:rPr>
            <w:noProof/>
            <w:webHidden/>
          </w:rPr>
          <w:fldChar w:fldCharType="separate"/>
        </w:r>
        <w:r w:rsidR="003D1F4B">
          <w:rPr>
            <w:noProof/>
            <w:webHidden/>
          </w:rPr>
          <w:t>- 4 -</w:t>
        </w:r>
        <w:r w:rsidR="003D1F4B">
          <w:rPr>
            <w:noProof/>
            <w:webHidden/>
          </w:rPr>
          <w:fldChar w:fldCharType="end"/>
        </w:r>
      </w:hyperlink>
    </w:p>
    <w:p w14:paraId="42E3A67C" w14:textId="77777777" w:rsidR="00973F7E" w:rsidRDefault="0097247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="003D1F4B">
          <w:rPr>
            <w:rStyle w:val="af5"/>
            <w:noProof/>
          </w:rPr>
          <w:t>1.3.1</w:t>
        </w:r>
        <w:r w:rsidR="003D1F4B">
          <w:rPr>
            <w:rFonts w:ascii="맑은 고딕" w:hAnsi="맑은 고딕"/>
            <w:iCs w:val="0"/>
            <w:noProof/>
            <w:szCs w:val="22"/>
          </w:rPr>
          <w:tab/>
        </w:r>
        <w:r w:rsidR="003D1F4B">
          <w:rPr>
            <w:rStyle w:val="af5"/>
            <w:noProof/>
          </w:rPr>
          <w:t>조직도</w:t>
        </w:r>
        <w:r w:rsidR="003D1F4B">
          <w:rPr>
            <w:noProof/>
            <w:webHidden/>
          </w:rPr>
          <w:tab/>
        </w:r>
        <w:r w:rsidR="003D1F4B">
          <w:rPr>
            <w:noProof/>
            <w:webHidden/>
          </w:rPr>
          <w:fldChar w:fldCharType="begin"/>
        </w:r>
        <w:r w:rsidR="003D1F4B">
          <w:rPr>
            <w:noProof/>
            <w:webHidden/>
          </w:rPr>
          <w:instrText xml:space="preserve"> PAGEREF _Toc447537509 \h </w:instrText>
        </w:r>
        <w:r w:rsidR="003D1F4B">
          <w:rPr>
            <w:noProof/>
            <w:webHidden/>
          </w:rPr>
        </w:r>
        <w:r w:rsidR="003D1F4B">
          <w:rPr>
            <w:noProof/>
            <w:webHidden/>
          </w:rPr>
          <w:fldChar w:fldCharType="separate"/>
        </w:r>
        <w:r w:rsidR="003D1F4B">
          <w:rPr>
            <w:noProof/>
            <w:webHidden/>
          </w:rPr>
          <w:t>- 4 -</w:t>
        </w:r>
        <w:r w:rsidR="003D1F4B">
          <w:rPr>
            <w:noProof/>
            <w:webHidden/>
          </w:rPr>
          <w:fldChar w:fldCharType="end"/>
        </w:r>
      </w:hyperlink>
    </w:p>
    <w:p w14:paraId="3276AD87" w14:textId="77777777" w:rsidR="00973F7E" w:rsidRDefault="0097247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="003D1F4B">
          <w:rPr>
            <w:rStyle w:val="af5"/>
            <w:noProof/>
          </w:rPr>
          <w:t>1.3.2</w:t>
        </w:r>
        <w:r w:rsidR="003D1F4B">
          <w:rPr>
            <w:rFonts w:ascii="맑은 고딕" w:hAnsi="맑은 고딕"/>
            <w:iCs w:val="0"/>
            <w:noProof/>
            <w:szCs w:val="22"/>
          </w:rPr>
          <w:tab/>
        </w:r>
        <w:r w:rsidR="003D1F4B">
          <w:rPr>
            <w:rStyle w:val="af5"/>
            <w:noProof/>
          </w:rPr>
          <w:t>역할</w:t>
        </w:r>
        <w:r w:rsidR="003D1F4B">
          <w:rPr>
            <w:rStyle w:val="af5"/>
            <w:noProof/>
          </w:rPr>
          <w:t xml:space="preserve"> </w:t>
        </w:r>
        <w:r w:rsidR="003D1F4B">
          <w:rPr>
            <w:rStyle w:val="af5"/>
            <w:noProof/>
          </w:rPr>
          <w:t>및</w:t>
        </w:r>
        <w:r w:rsidR="003D1F4B">
          <w:rPr>
            <w:rStyle w:val="af5"/>
            <w:noProof/>
          </w:rPr>
          <w:t xml:space="preserve"> </w:t>
        </w:r>
        <w:r w:rsidR="003D1F4B">
          <w:rPr>
            <w:rStyle w:val="af5"/>
            <w:noProof/>
          </w:rPr>
          <w:t>책임</w:t>
        </w:r>
        <w:r w:rsidR="003D1F4B">
          <w:rPr>
            <w:noProof/>
            <w:webHidden/>
          </w:rPr>
          <w:tab/>
        </w:r>
        <w:r w:rsidR="003D1F4B">
          <w:rPr>
            <w:noProof/>
            <w:webHidden/>
          </w:rPr>
          <w:fldChar w:fldCharType="begin"/>
        </w:r>
        <w:r w:rsidR="003D1F4B">
          <w:rPr>
            <w:noProof/>
            <w:webHidden/>
          </w:rPr>
          <w:instrText xml:space="preserve"> PAGEREF _Toc447537510 \h </w:instrText>
        </w:r>
        <w:r w:rsidR="003D1F4B">
          <w:rPr>
            <w:noProof/>
            <w:webHidden/>
          </w:rPr>
        </w:r>
        <w:r w:rsidR="003D1F4B">
          <w:rPr>
            <w:noProof/>
            <w:webHidden/>
          </w:rPr>
          <w:fldChar w:fldCharType="separate"/>
        </w:r>
        <w:r w:rsidR="003D1F4B">
          <w:rPr>
            <w:noProof/>
            <w:webHidden/>
          </w:rPr>
          <w:t>- 4 -</w:t>
        </w:r>
        <w:r w:rsidR="003D1F4B">
          <w:rPr>
            <w:noProof/>
            <w:webHidden/>
          </w:rPr>
          <w:fldChar w:fldCharType="end"/>
        </w:r>
      </w:hyperlink>
    </w:p>
    <w:p w14:paraId="0DEBDCA7" w14:textId="77777777" w:rsidR="00973F7E" w:rsidRDefault="0097247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="003D1F4B">
          <w:rPr>
            <w:rStyle w:val="af5"/>
            <w:noProof/>
          </w:rPr>
          <w:t>1.4</w:t>
        </w:r>
        <w:r w:rsidR="003D1F4B">
          <w:rPr>
            <w:rFonts w:ascii="맑은 고딕" w:hAnsi="맑은 고딕"/>
            <w:smallCaps w:val="0"/>
            <w:noProof/>
            <w:szCs w:val="22"/>
          </w:rPr>
          <w:tab/>
        </w:r>
        <w:r w:rsidR="003D1F4B">
          <w:rPr>
            <w:rStyle w:val="af5"/>
            <w:noProof/>
          </w:rPr>
          <w:t>생명주기</w:t>
        </w:r>
        <w:r w:rsidR="003D1F4B">
          <w:rPr>
            <w:rStyle w:val="af5"/>
            <w:noProof/>
          </w:rPr>
          <w:t xml:space="preserve"> </w:t>
        </w:r>
        <w:r w:rsidR="003D1F4B">
          <w:rPr>
            <w:rStyle w:val="af5"/>
            <w:noProof/>
          </w:rPr>
          <w:t>모델</w:t>
        </w:r>
        <w:r w:rsidR="003D1F4B">
          <w:rPr>
            <w:noProof/>
            <w:webHidden/>
          </w:rPr>
          <w:tab/>
        </w:r>
        <w:r w:rsidR="003D1F4B">
          <w:rPr>
            <w:noProof/>
            <w:webHidden/>
          </w:rPr>
          <w:fldChar w:fldCharType="begin"/>
        </w:r>
        <w:r w:rsidR="003D1F4B">
          <w:rPr>
            <w:noProof/>
            <w:webHidden/>
          </w:rPr>
          <w:instrText xml:space="preserve"> PAGEREF _Toc447537511 \h </w:instrText>
        </w:r>
        <w:r w:rsidR="003D1F4B">
          <w:rPr>
            <w:noProof/>
            <w:webHidden/>
          </w:rPr>
        </w:r>
        <w:r w:rsidR="003D1F4B">
          <w:rPr>
            <w:noProof/>
            <w:webHidden/>
          </w:rPr>
          <w:fldChar w:fldCharType="separate"/>
        </w:r>
        <w:r w:rsidR="003D1F4B">
          <w:rPr>
            <w:noProof/>
            <w:webHidden/>
          </w:rPr>
          <w:t>- 5 -</w:t>
        </w:r>
        <w:r w:rsidR="003D1F4B">
          <w:rPr>
            <w:noProof/>
            <w:webHidden/>
          </w:rPr>
          <w:fldChar w:fldCharType="end"/>
        </w:r>
      </w:hyperlink>
    </w:p>
    <w:p w14:paraId="2C7CA685" w14:textId="77777777" w:rsidR="00973F7E" w:rsidRDefault="0097247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="003D1F4B">
          <w:rPr>
            <w:rStyle w:val="af5"/>
            <w:noProof/>
          </w:rPr>
          <w:t>1.5</w:t>
        </w:r>
        <w:r w:rsidR="003D1F4B">
          <w:rPr>
            <w:rFonts w:ascii="맑은 고딕" w:hAnsi="맑은 고딕"/>
            <w:smallCaps w:val="0"/>
            <w:noProof/>
            <w:szCs w:val="22"/>
          </w:rPr>
          <w:tab/>
        </w:r>
        <w:r w:rsidR="003D1F4B">
          <w:rPr>
            <w:rStyle w:val="af5"/>
            <w:noProof/>
          </w:rPr>
          <w:t>도구</w:t>
        </w:r>
        <w:r w:rsidR="003D1F4B">
          <w:rPr>
            <w:noProof/>
            <w:webHidden/>
          </w:rPr>
          <w:tab/>
        </w:r>
        <w:r w:rsidR="003D1F4B">
          <w:rPr>
            <w:noProof/>
            <w:webHidden/>
          </w:rPr>
          <w:fldChar w:fldCharType="begin"/>
        </w:r>
        <w:r w:rsidR="003D1F4B">
          <w:rPr>
            <w:noProof/>
            <w:webHidden/>
          </w:rPr>
          <w:instrText xml:space="preserve"> PAGEREF _Toc447537512 \h </w:instrText>
        </w:r>
        <w:r w:rsidR="003D1F4B">
          <w:rPr>
            <w:noProof/>
            <w:webHidden/>
          </w:rPr>
        </w:r>
        <w:r w:rsidR="003D1F4B">
          <w:rPr>
            <w:noProof/>
            <w:webHidden/>
          </w:rPr>
          <w:fldChar w:fldCharType="separate"/>
        </w:r>
        <w:r w:rsidR="003D1F4B">
          <w:rPr>
            <w:noProof/>
            <w:webHidden/>
          </w:rPr>
          <w:t>- 5 -</w:t>
        </w:r>
        <w:r w:rsidR="003D1F4B">
          <w:rPr>
            <w:noProof/>
            <w:webHidden/>
          </w:rPr>
          <w:fldChar w:fldCharType="end"/>
        </w:r>
      </w:hyperlink>
    </w:p>
    <w:p w14:paraId="450D0A77" w14:textId="77777777" w:rsidR="00973F7E" w:rsidRDefault="0097247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="003D1F4B">
          <w:rPr>
            <w:rStyle w:val="af5"/>
            <w:noProof/>
          </w:rPr>
          <w:t>2.</w:t>
        </w:r>
        <w:r w:rsidR="003D1F4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3D1F4B">
          <w:rPr>
            <w:rStyle w:val="af5"/>
            <w:noProof/>
          </w:rPr>
          <w:t>규모</w:t>
        </w:r>
        <w:r w:rsidR="003D1F4B">
          <w:rPr>
            <w:rStyle w:val="af5"/>
            <w:noProof/>
          </w:rPr>
          <w:t xml:space="preserve"> </w:t>
        </w:r>
        <w:r w:rsidR="003D1F4B">
          <w:rPr>
            <w:rStyle w:val="af5"/>
            <w:noProof/>
          </w:rPr>
          <w:t>산정</w:t>
        </w:r>
        <w:r w:rsidR="003D1F4B">
          <w:rPr>
            <w:noProof/>
            <w:webHidden/>
          </w:rPr>
          <w:tab/>
        </w:r>
        <w:r w:rsidR="003D1F4B">
          <w:rPr>
            <w:noProof/>
            <w:webHidden/>
          </w:rPr>
          <w:fldChar w:fldCharType="begin"/>
        </w:r>
        <w:r w:rsidR="003D1F4B">
          <w:rPr>
            <w:noProof/>
            <w:webHidden/>
          </w:rPr>
          <w:instrText xml:space="preserve"> PAGEREF _Toc447537513 \h </w:instrText>
        </w:r>
        <w:r w:rsidR="003D1F4B">
          <w:rPr>
            <w:noProof/>
            <w:webHidden/>
          </w:rPr>
        </w:r>
        <w:r w:rsidR="003D1F4B">
          <w:rPr>
            <w:noProof/>
            <w:webHidden/>
          </w:rPr>
          <w:fldChar w:fldCharType="separate"/>
        </w:r>
        <w:r w:rsidR="003D1F4B">
          <w:rPr>
            <w:noProof/>
            <w:webHidden/>
          </w:rPr>
          <w:t>- 6 -</w:t>
        </w:r>
        <w:r w:rsidR="003D1F4B">
          <w:rPr>
            <w:noProof/>
            <w:webHidden/>
          </w:rPr>
          <w:fldChar w:fldCharType="end"/>
        </w:r>
      </w:hyperlink>
    </w:p>
    <w:p w14:paraId="20576261" w14:textId="77777777" w:rsidR="00973F7E" w:rsidRDefault="0097247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="003D1F4B">
          <w:rPr>
            <w:rStyle w:val="af5"/>
            <w:noProof/>
          </w:rPr>
          <w:t>2.1</w:t>
        </w:r>
        <w:r w:rsidR="003D1F4B">
          <w:rPr>
            <w:rFonts w:ascii="맑은 고딕" w:hAnsi="맑은 고딕"/>
            <w:smallCaps w:val="0"/>
            <w:noProof/>
            <w:szCs w:val="22"/>
          </w:rPr>
          <w:tab/>
        </w:r>
        <w:r w:rsidR="003D1F4B">
          <w:rPr>
            <w:rStyle w:val="af5"/>
            <w:noProof/>
          </w:rPr>
          <w:t>WBS(Work Break</w:t>
        </w:r>
        <w:bookmarkStart w:id="2" w:name="_Hlt447537518"/>
        <w:r w:rsidR="003D1F4B">
          <w:rPr>
            <w:rStyle w:val="af5"/>
            <w:noProof/>
          </w:rPr>
          <w:t>d</w:t>
        </w:r>
        <w:bookmarkEnd w:id="2"/>
        <w:r w:rsidR="003D1F4B">
          <w:rPr>
            <w:rStyle w:val="af5"/>
            <w:noProof/>
          </w:rPr>
          <w:t>own Structure)</w:t>
        </w:r>
        <w:r w:rsidR="003D1F4B">
          <w:rPr>
            <w:noProof/>
            <w:webHidden/>
          </w:rPr>
          <w:tab/>
        </w:r>
        <w:r w:rsidR="003D1F4B">
          <w:rPr>
            <w:noProof/>
            <w:webHidden/>
          </w:rPr>
          <w:fldChar w:fldCharType="begin"/>
        </w:r>
        <w:r w:rsidR="003D1F4B">
          <w:rPr>
            <w:noProof/>
            <w:webHidden/>
          </w:rPr>
          <w:instrText xml:space="preserve"> PAGEREF _Toc447537514 \h </w:instrText>
        </w:r>
        <w:r w:rsidR="003D1F4B">
          <w:rPr>
            <w:noProof/>
            <w:webHidden/>
          </w:rPr>
        </w:r>
        <w:r w:rsidR="003D1F4B">
          <w:rPr>
            <w:noProof/>
            <w:webHidden/>
          </w:rPr>
          <w:fldChar w:fldCharType="separate"/>
        </w:r>
        <w:r w:rsidR="003D1F4B">
          <w:rPr>
            <w:noProof/>
            <w:webHidden/>
          </w:rPr>
          <w:t>- 6 -</w:t>
        </w:r>
        <w:r w:rsidR="003D1F4B">
          <w:rPr>
            <w:noProof/>
            <w:webHidden/>
          </w:rPr>
          <w:fldChar w:fldCharType="end"/>
        </w:r>
      </w:hyperlink>
    </w:p>
    <w:p w14:paraId="5365F356" w14:textId="77777777" w:rsidR="00973F7E" w:rsidRDefault="0097247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="003D1F4B">
          <w:rPr>
            <w:rStyle w:val="af5"/>
            <w:noProof/>
          </w:rPr>
          <w:t>3.</w:t>
        </w:r>
        <w:r w:rsidR="003D1F4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3D1F4B">
          <w:rPr>
            <w:rStyle w:val="af5"/>
            <w:noProof/>
          </w:rPr>
          <w:t>일정</w:t>
        </w:r>
        <w:r w:rsidR="003D1F4B">
          <w:rPr>
            <w:noProof/>
            <w:webHidden/>
          </w:rPr>
          <w:tab/>
        </w:r>
        <w:r w:rsidR="003D1F4B">
          <w:rPr>
            <w:noProof/>
            <w:webHidden/>
          </w:rPr>
          <w:fldChar w:fldCharType="begin"/>
        </w:r>
        <w:r w:rsidR="003D1F4B">
          <w:rPr>
            <w:noProof/>
            <w:webHidden/>
          </w:rPr>
          <w:instrText xml:space="preserve"> PAGEREF _Toc447537515 \h </w:instrText>
        </w:r>
        <w:r w:rsidR="003D1F4B">
          <w:rPr>
            <w:noProof/>
            <w:webHidden/>
          </w:rPr>
        </w:r>
        <w:r w:rsidR="003D1F4B">
          <w:rPr>
            <w:noProof/>
            <w:webHidden/>
          </w:rPr>
          <w:fldChar w:fldCharType="separate"/>
        </w:r>
        <w:r w:rsidR="003D1F4B">
          <w:rPr>
            <w:noProof/>
            <w:webHidden/>
          </w:rPr>
          <w:t>- 7 -</w:t>
        </w:r>
        <w:r w:rsidR="003D1F4B">
          <w:rPr>
            <w:noProof/>
            <w:webHidden/>
          </w:rPr>
          <w:fldChar w:fldCharType="end"/>
        </w:r>
      </w:hyperlink>
    </w:p>
    <w:p w14:paraId="09350AC1" w14:textId="77777777" w:rsidR="00973F7E" w:rsidRDefault="0097247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="003D1F4B">
          <w:rPr>
            <w:rStyle w:val="af5"/>
            <w:noProof/>
          </w:rPr>
          <w:t>4.</w:t>
        </w:r>
        <w:r w:rsidR="003D1F4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3D1F4B">
          <w:rPr>
            <w:rStyle w:val="af5"/>
            <w:noProof/>
          </w:rPr>
          <w:t>산출물</w:t>
        </w:r>
        <w:r w:rsidR="003D1F4B">
          <w:rPr>
            <w:rStyle w:val="af5"/>
            <w:noProof/>
          </w:rPr>
          <w:t xml:space="preserve"> </w:t>
        </w:r>
        <w:r w:rsidR="003D1F4B">
          <w:rPr>
            <w:rStyle w:val="af5"/>
            <w:noProof/>
          </w:rPr>
          <w:t>관리</w:t>
        </w:r>
        <w:r w:rsidR="003D1F4B">
          <w:rPr>
            <w:noProof/>
            <w:webHidden/>
          </w:rPr>
          <w:tab/>
        </w:r>
        <w:r w:rsidR="003D1F4B">
          <w:rPr>
            <w:noProof/>
            <w:webHidden/>
          </w:rPr>
          <w:fldChar w:fldCharType="begin"/>
        </w:r>
        <w:r w:rsidR="003D1F4B">
          <w:rPr>
            <w:noProof/>
            <w:webHidden/>
          </w:rPr>
          <w:instrText xml:space="preserve"> PAGEREF _Toc447537516 \h </w:instrText>
        </w:r>
        <w:r w:rsidR="003D1F4B">
          <w:rPr>
            <w:noProof/>
            <w:webHidden/>
          </w:rPr>
        </w:r>
        <w:r w:rsidR="003D1F4B">
          <w:rPr>
            <w:noProof/>
            <w:webHidden/>
          </w:rPr>
          <w:fldChar w:fldCharType="separate"/>
        </w:r>
        <w:r w:rsidR="003D1F4B">
          <w:rPr>
            <w:noProof/>
            <w:webHidden/>
          </w:rPr>
          <w:t>- 8 -</w:t>
        </w:r>
        <w:r w:rsidR="003D1F4B">
          <w:rPr>
            <w:noProof/>
            <w:webHidden/>
          </w:rPr>
          <w:fldChar w:fldCharType="end"/>
        </w:r>
      </w:hyperlink>
    </w:p>
    <w:p w14:paraId="52EA3FCA" w14:textId="77777777" w:rsidR="00973F7E" w:rsidRDefault="0097247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="003D1F4B">
          <w:rPr>
            <w:rStyle w:val="af5"/>
            <w:noProof/>
          </w:rPr>
          <w:t>5.</w:t>
        </w:r>
        <w:r w:rsidR="003D1F4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3D1F4B">
          <w:rPr>
            <w:rStyle w:val="af5"/>
            <w:noProof/>
          </w:rPr>
          <w:t>위험</w:t>
        </w:r>
        <w:r w:rsidR="003D1F4B">
          <w:rPr>
            <w:rStyle w:val="af5"/>
            <w:noProof/>
          </w:rPr>
          <w:t xml:space="preserve"> </w:t>
        </w:r>
        <w:r w:rsidR="003D1F4B">
          <w:rPr>
            <w:rStyle w:val="af5"/>
            <w:noProof/>
          </w:rPr>
          <w:t>관리</w:t>
        </w:r>
        <w:r w:rsidR="003D1F4B">
          <w:rPr>
            <w:rStyle w:val="af5"/>
            <w:noProof/>
          </w:rPr>
          <w:t xml:space="preserve"> </w:t>
        </w:r>
        <w:r w:rsidR="003D1F4B">
          <w:rPr>
            <w:rStyle w:val="af5"/>
            <w:noProof/>
          </w:rPr>
          <w:t>계획</w:t>
        </w:r>
        <w:r w:rsidR="003D1F4B">
          <w:rPr>
            <w:noProof/>
            <w:webHidden/>
          </w:rPr>
          <w:tab/>
        </w:r>
        <w:r w:rsidR="003D1F4B">
          <w:rPr>
            <w:noProof/>
            <w:webHidden/>
          </w:rPr>
          <w:fldChar w:fldCharType="begin"/>
        </w:r>
        <w:r w:rsidR="003D1F4B">
          <w:rPr>
            <w:noProof/>
            <w:webHidden/>
          </w:rPr>
          <w:instrText xml:space="preserve"> PAGEREF _Toc447537517 \h </w:instrText>
        </w:r>
        <w:r w:rsidR="003D1F4B">
          <w:rPr>
            <w:noProof/>
            <w:webHidden/>
          </w:rPr>
        </w:r>
        <w:r w:rsidR="003D1F4B">
          <w:rPr>
            <w:noProof/>
            <w:webHidden/>
          </w:rPr>
          <w:fldChar w:fldCharType="separate"/>
        </w:r>
        <w:r w:rsidR="003D1F4B">
          <w:rPr>
            <w:noProof/>
            <w:webHidden/>
          </w:rPr>
          <w:t>- 9 -</w:t>
        </w:r>
        <w:r w:rsidR="003D1F4B">
          <w:rPr>
            <w:noProof/>
            <w:webHidden/>
          </w:rPr>
          <w:fldChar w:fldCharType="end"/>
        </w:r>
      </w:hyperlink>
    </w:p>
    <w:p w14:paraId="7F9E12A1" w14:textId="77777777" w:rsidR="00973F7E" w:rsidRDefault="003D1F4B">
      <w:r>
        <w:rPr>
          <w:rFonts w:ascii="Times New Roman"/>
          <w:b/>
          <w:bCs/>
          <w:caps/>
          <w:szCs w:val="20"/>
        </w:rPr>
        <w:fldChar w:fldCharType="end"/>
      </w:r>
      <w:r>
        <w:br w:type="page"/>
      </w:r>
      <w:bookmarkStart w:id="3" w:name="#68a31c0d"/>
      <w:bookmarkStart w:id="4" w:name="#68a31c0e"/>
      <w:bookmarkEnd w:id="3"/>
      <w:bookmarkEnd w:id="4"/>
    </w:p>
    <w:p w14:paraId="6E3D9A0E" w14:textId="77777777" w:rsidR="00973F7E" w:rsidRDefault="003D1F4B">
      <w:pPr>
        <w:pStyle w:val="1"/>
      </w:pPr>
      <w:bookmarkStart w:id="5" w:name="_Toc447537505"/>
      <w:r>
        <w:rPr>
          <w:rFonts w:hint="eastAsia"/>
        </w:rPr>
        <w:lastRenderedPageBreak/>
        <w:t>프로젝트 개요</w:t>
      </w:r>
      <w:bookmarkEnd w:id="5"/>
    </w:p>
    <w:p w14:paraId="4C4BF6C2" w14:textId="77777777" w:rsidR="00973F7E" w:rsidRDefault="003D1F4B">
      <w:pPr>
        <w:pStyle w:val="2"/>
      </w:pPr>
      <w:bookmarkStart w:id="6" w:name="_Toc447537506"/>
      <w:r>
        <w:rPr>
          <w:rFonts w:hint="eastAsia"/>
        </w:rPr>
        <w:t>목적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3F7E" w14:paraId="38BA95CE" w14:textId="77777777">
        <w:tc>
          <w:tcPr>
            <w:tcW w:w="8538" w:type="dxa"/>
            <w:shd w:val="clear" w:color="auto" w:fill="auto"/>
          </w:tcPr>
          <w:p w14:paraId="19464B11" w14:textId="77777777" w:rsidR="00973F7E" w:rsidRDefault="003D1F4B">
            <w:pPr>
              <w:rPr>
                <w:rStyle w:val="af0"/>
              </w:rPr>
            </w:pPr>
            <w:r>
              <w:rPr>
                <w:rStyle w:val="af0"/>
                <w:rFonts w:hint="eastAsia"/>
              </w:rPr>
              <w:t>프로젝트에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대한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간단한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소개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및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수행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목적을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기술한다</w:t>
            </w:r>
            <w:r>
              <w:rPr>
                <w:rStyle w:val="af0"/>
                <w:rFonts w:hint="eastAsia"/>
              </w:rPr>
              <w:t>.</w:t>
            </w:r>
          </w:p>
        </w:tc>
      </w:tr>
    </w:tbl>
    <w:p w14:paraId="6911D660" w14:textId="77777777" w:rsidR="00973F7E" w:rsidRDefault="00973F7E">
      <w:pPr>
        <w:rPr>
          <w:lang w:val="x-none" w:bidi="x-none"/>
        </w:rPr>
      </w:pPr>
    </w:p>
    <w:p w14:paraId="6C5A1935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>고객은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편하게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캠핑장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예약이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가능하고</w:t>
      </w:r>
      <w:r>
        <w:rPr>
          <w:rFonts w:hint="eastAsia"/>
          <w:lang w:val="x-none" w:bidi="x-none"/>
        </w:rPr>
        <w:t xml:space="preserve">, </w:t>
      </w:r>
      <w:r>
        <w:rPr>
          <w:rFonts w:hint="eastAsia"/>
          <w:lang w:val="x-none" w:bidi="x-none"/>
        </w:rPr>
        <w:t>반대로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캠핑장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주인은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쉽게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본인의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캠핑장을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등록할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수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있는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캠핑장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예약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웹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사이트이다</w:t>
      </w:r>
      <w:r>
        <w:rPr>
          <w:rFonts w:hint="eastAsia"/>
          <w:lang w:val="x-none" w:bidi="x-none"/>
        </w:rPr>
        <w:t xml:space="preserve">. </w:t>
      </w:r>
      <w:r>
        <w:rPr>
          <w:rFonts w:hint="eastAsia"/>
          <w:lang w:val="x-none" w:bidi="x-none"/>
        </w:rPr>
        <w:t>사용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인터넷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연결은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필수이다</w:t>
      </w:r>
      <w:r>
        <w:rPr>
          <w:rFonts w:hint="eastAsia"/>
          <w:lang w:val="x-none" w:bidi="x-none"/>
        </w:rPr>
        <w:t xml:space="preserve">. </w:t>
      </w:r>
      <w:r>
        <w:rPr>
          <w:rFonts w:hint="eastAsia"/>
          <w:lang w:val="x-none" w:bidi="x-none"/>
        </w:rPr>
        <w:t>또한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사용자나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캠핑장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정보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같은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데이터는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서버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내에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데이터베이스에서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관리한다</w:t>
      </w:r>
      <w:r>
        <w:rPr>
          <w:rFonts w:hint="eastAsia"/>
          <w:lang w:val="x-none" w:bidi="x-none"/>
        </w:rPr>
        <w:t>.</w:t>
      </w:r>
    </w:p>
    <w:p w14:paraId="5785FB84" w14:textId="77777777" w:rsidR="00973F7E" w:rsidRDefault="00973F7E">
      <w:pPr>
        <w:rPr>
          <w:lang w:val="x-none" w:bidi="x-none"/>
        </w:rPr>
      </w:pPr>
    </w:p>
    <w:p w14:paraId="4A0EDB22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>개발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프레임워크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및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언어</w:t>
      </w:r>
      <w:r>
        <w:rPr>
          <w:rFonts w:hint="eastAsia"/>
          <w:lang w:val="x-none" w:bidi="x-none"/>
        </w:rPr>
        <w:t xml:space="preserve"> : React, Node.js -&gt; Javascript</w:t>
      </w:r>
    </w:p>
    <w:p w14:paraId="36F97B92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>팀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구성원</w:t>
      </w:r>
      <w:r>
        <w:rPr>
          <w:rFonts w:hint="eastAsia"/>
          <w:lang w:val="x-none" w:bidi="x-none"/>
        </w:rPr>
        <w:t xml:space="preserve"> : </w:t>
      </w:r>
      <w:r>
        <w:rPr>
          <w:rFonts w:hint="eastAsia"/>
          <w:lang w:val="x-none" w:bidi="x-none"/>
        </w:rPr>
        <w:t>이아현</w:t>
      </w:r>
      <w:r>
        <w:rPr>
          <w:rFonts w:hint="eastAsia"/>
          <w:lang w:val="x-none" w:bidi="x-none"/>
        </w:rPr>
        <w:t xml:space="preserve">(Full), </w:t>
      </w:r>
      <w:r>
        <w:rPr>
          <w:rFonts w:hint="eastAsia"/>
          <w:lang w:val="x-none" w:bidi="x-none"/>
        </w:rPr>
        <w:t>유서정</w:t>
      </w:r>
      <w:r>
        <w:rPr>
          <w:rFonts w:hint="eastAsia"/>
          <w:lang w:val="x-none" w:bidi="x-none"/>
        </w:rPr>
        <w:t xml:space="preserve">(Front), </w:t>
      </w:r>
      <w:r>
        <w:rPr>
          <w:rFonts w:hint="eastAsia"/>
          <w:lang w:val="x-none" w:bidi="x-none"/>
        </w:rPr>
        <w:t>최아름</w:t>
      </w:r>
      <w:r>
        <w:rPr>
          <w:rFonts w:hint="eastAsia"/>
          <w:lang w:val="x-none" w:bidi="x-none"/>
        </w:rPr>
        <w:t xml:space="preserve">(Front), </w:t>
      </w:r>
      <w:r>
        <w:rPr>
          <w:rFonts w:hint="eastAsia"/>
          <w:lang w:val="x-none" w:bidi="x-none"/>
        </w:rPr>
        <w:t>강세미</w:t>
      </w:r>
      <w:r>
        <w:rPr>
          <w:rFonts w:hint="eastAsia"/>
          <w:lang w:val="x-none" w:bidi="x-none"/>
        </w:rPr>
        <w:t xml:space="preserve">(Back), </w:t>
      </w:r>
      <w:r>
        <w:rPr>
          <w:rFonts w:hint="eastAsia"/>
          <w:lang w:val="x-none" w:bidi="x-none"/>
        </w:rPr>
        <w:t>임지민</w:t>
      </w:r>
      <w:r>
        <w:rPr>
          <w:rFonts w:hint="eastAsia"/>
          <w:lang w:val="x-none" w:bidi="x-none"/>
        </w:rPr>
        <w:t>(Back)</w:t>
      </w:r>
    </w:p>
    <w:p w14:paraId="1C06702D" w14:textId="77777777" w:rsidR="00973F7E" w:rsidRDefault="00973F7E"/>
    <w:p w14:paraId="3E0A238C" w14:textId="77777777" w:rsidR="00973F7E" w:rsidRDefault="003D1F4B">
      <w:pPr>
        <w:pStyle w:val="2"/>
      </w:pPr>
      <w:bookmarkStart w:id="7" w:name="_Toc447537507"/>
      <w:r>
        <w:rPr>
          <w:rFonts w:hint="eastAsia"/>
        </w:rPr>
        <w:t>주요 일정</w:t>
      </w:r>
      <w:bookmarkEnd w:id="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3F7E" w14:paraId="4A826607" w14:textId="77777777">
        <w:tc>
          <w:tcPr>
            <w:tcW w:w="8538" w:type="dxa"/>
            <w:shd w:val="clear" w:color="auto" w:fill="auto"/>
          </w:tcPr>
          <w:p w14:paraId="26028A5A" w14:textId="77777777" w:rsidR="00973F7E" w:rsidRDefault="003D1F4B">
            <w:pPr>
              <w:rPr>
                <w:rStyle w:val="af0"/>
              </w:rPr>
            </w:pPr>
            <w:r>
              <w:rPr>
                <w:rStyle w:val="af0"/>
                <w:rFonts w:hint="eastAsia"/>
              </w:rPr>
              <w:t>프로젝트에서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주어진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주요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단계</w:t>
            </w:r>
            <w:r>
              <w:rPr>
                <w:rStyle w:val="af0"/>
                <w:rFonts w:hint="eastAsia"/>
              </w:rPr>
              <w:t xml:space="preserve">, </w:t>
            </w:r>
            <w:r>
              <w:rPr>
                <w:rStyle w:val="af0"/>
                <w:rFonts w:hint="eastAsia"/>
              </w:rPr>
              <w:t>일정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별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산출물을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기술한다</w:t>
            </w:r>
            <w:r>
              <w:rPr>
                <w:rStyle w:val="af0"/>
                <w:rFonts w:hint="eastAsia"/>
              </w:rPr>
              <w:t>.</w:t>
            </w:r>
          </w:p>
        </w:tc>
      </w:tr>
    </w:tbl>
    <w:p w14:paraId="0790F163" w14:textId="77777777" w:rsidR="00973F7E" w:rsidRDefault="00973F7E"/>
    <w:tbl>
      <w:tblPr>
        <w:tblW w:w="0" w:type="auto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7"/>
        <w:gridCol w:w="3633"/>
        <w:gridCol w:w="2644"/>
      </w:tblGrid>
      <w:tr w:rsidR="00973F7E" w14:paraId="041D99F3" w14:textId="77777777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5E892A72" w14:textId="77777777" w:rsidR="00973F7E" w:rsidRDefault="003D1F4B">
            <w:pPr>
              <w:pStyle w:val="af2"/>
            </w:pPr>
            <w:r>
              <w:rPr>
                <w:rFonts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14:paraId="4F2E3C31" w14:textId="77777777" w:rsidR="00973F7E" w:rsidRDefault="003D1F4B">
            <w:pPr>
              <w:pStyle w:val="af2"/>
            </w:pPr>
            <w:r>
              <w:rPr>
                <w:rFonts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14:paraId="3BC80967" w14:textId="77777777" w:rsidR="00973F7E" w:rsidRDefault="003D1F4B">
            <w:pPr>
              <w:pStyle w:val="af2"/>
            </w:pPr>
            <w:r>
              <w:rPr>
                <w:rFonts w:hint="eastAsia"/>
              </w:rPr>
              <w:t>산출물</w:t>
            </w:r>
          </w:p>
        </w:tc>
      </w:tr>
      <w:tr w:rsidR="00973F7E" w14:paraId="03F81E05" w14:textId="77777777">
        <w:trPr>
          <w:trHeight w:val="72"/>
        </w:trPr>
        <w:tc>
          <w:tcPr>
            <w:tcW w:w="2192" w:type="dxa"/>
            <w:shd w:val="clear" w:color="auto" w:fill="auto"/>
            <w:vAlign w:val="center"/>
          </w:tcPr>
          <w:p w14:paraId="7EA7B778" w14:textId="77777777" w:rsidR="00973F7E" w:rsidRDefault="003D1F4B"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03367FA4" w14:textId="77777777" w:rsidR="00973F7E" w:rsidRDefault="003D1F4B">
            <w:r>
              <w:t>2021.04.02 ~ 2021.04.09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5CCB7298" w14:textId="77777777" w:rsidR="00973F7E" w:rsidRDefault="003D1F4B">
            <w:r>
              <w:t>요구사항</w:t>
            </w:r>
            <w:r>
              <w:t xml:space="preserve"> </w:t>
            </w:r>
            <w:r>
              <w:t>명세서</w:t>
            </w:r>
          </w:p>
        </w:tc>
      </w:tr>
      <w:tr w:rsidR="00973F7E" w14:paraId="7D21658C" w14:textId="77777777">
        <w:tc>
          <w:tcPr>
            <w:tcW w:w="2192" w:type="dxa"/>
            <w:shd w:val="clear" w:color="auto" w:fill="auto"/>
            <w:vAlign w:val="center"/>
          </w:tcPr>
          <w:p w14:paraId="60A46667" w14:textId="77777777" w:rsidR="00973F7E" w:rsidRDefault="003D1F4B">
            <w:r>
              <w:t>프로젝트</w:t>
            </w:r>
            <w:r>
              <w:t xml:space="preserve"> </w:t>
            </w:r>
            <w:r>
              <w:t>계획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1DF96D4A" w14:textId="77777777" w:rsidR="00973F7E" w:rsidRDefault="003D1F4B">
            <w:r>
              <w:t>2021.04.12 ~ 2021.04.19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04E26AA1" w14:textId="77777777" w:rsidR="00973F7E" w:rsidRDefault="003D1F4B">
            <w:r>
              <w:t>프로젝트</w:t>
            </w:r>
            <w:r>
              <w:t xml:space="preserve"> </w:t>
            </w:r>
            <w:r>
              <w:t>계획서</w:t>
            </w:r>
          </w:p>
        </w:tc>
      </w:tr>
      <w:tr w:rsidR="00973F7E" w14:paraId="53BDAEE2" w14:textId="77777777">
        <w:tc>
          <w:tcPr>
            <w:tcW w:w="2192" w:type="dxa"/>
            <w:shd w:val="clear" w:color="auto" w:fill="auto"/>
            <w:vAlign w:val="center"/>
          </w:tcPr>
          <w:p w14:paraId="05419B82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설계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40F77037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2021.04.19 ~ 2021.05.03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6F98CB57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설계 명세서</w:t>
            </w:r>
          </w:p>
        </w:tc>
      </w:tr>
      <w:tr w:rsidR="00973F7E" w14:paraId="5159C339" w14:textId="77777777">
        <w:tc>
          <w:tcPr>
            <w:tcW w:w="2192" w:type="dxa"/>
            <w:shd w:val="clear" w:color="auto" w:fill="auto"/>
            <w:vAlign w:val="center"/>
          </w:tcPr>
          <w:p w14:paraId="2EEAEBB2" w14:textId="77777777" w:rsidR="00973F7E" w:rsidRDefault="003D1F4B">
            <w:r>
              <w:t>구현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0560CC1B" w14:textId="77777777" w:rsidR="00973F7E" w:rsidRDefault="003D1F4B">
            <w:r>
              <w:t>2021.05.03 ~ 2021.05.30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6D82E360" w14:textId="77777777" w:rsidR="00973F7E" w:rsidRDefault="003D1F4B">
            <w:r>
              <w:t>소스코드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프로그램</w:t>
            </w:r>
          </w:p>
        </w:tc>
      </w:tr>
      <w:tr w:rsidR="00973F7E" w14:paraId="7EEB2DA0" w14:textId="77777777">
        <w:tc>
          <w:tcPr>
            <w:tcW w:w="2192" w:type="dxa"/>
            <w:shd w:val="clear" w:color="auto" w:fill="auto"/>
          </w:tcPr>
          <w:p w14:paraId="7BA34A87" w14:textId="77777777" w:rsidR="00973F7E" w:rsidRDefault="003D1F4B">
            <w:r>
              <w:t>테스팅</w:t>
            </w:r>
          </w:p>
        </w:tc>
        <w:tc>
          <w:tcPr>
            <w:tcW w:w="3667" w:type="dxa"/>
            <w:shd w:val="clear" w:color="auto" w:fill="auto"/>
          </w:tcPr>
          <w:p w14:paraId="426F21AB" w14:textId="77777777" w:rsidR="00973F7E" w:rsidRDefault="003D1F4B">
            <w:r>
              <w:t>2021.05.31 ~ 2021.06.07</w:t>
            </w:r>
          </w:p>
        </w:tc>
        <w:tc>
          <w:tcPr>
            <w:tcW w:w="2676" w:type="dxa"/>
            <w:shd w:val="clear" w:color="auto" w:fill="auto"/>
          </w:tcPr>
          <w:p w14:paraId="3C6B6414" w14:textId="77777777" w:rsidR="00973F7E" w:rsidRDefault="003D1F4B">
            <w:r>
              <w:t>테스트</w:t>
            </w:r>
            <w:r>
              <w:t xml:space="preserve"> </w:t>
            </w:r>
            <w:r>
              <w:t>계획서</w:t>
            </w:r>
            <w:r>
              <w:t xml:space="preserve">, </w:t>
            </w:r>
            <w:r>
              <w:t>테스트</w:t>
            </w:r>
            <w:r>
              <w:t xml:space="preserve"> </w:t>
            </w:r>
            <w:r>
              <w:t>보고서</w:t>
            </w:r>
          </w:p>
        </w:tc>
      </w:tr>
      <w:tr w:rsidR="00973F7E" w14:paraId="33064C37" w14:textId="77777777">
        <w:tc>
          <w:tcPr>
            <w:tcW w:w="2192" w:type="dxa"/>
            <w:shd w:val="clear" w:color="auto" w:fill="auto"/>
          </w:tcPr>
          <w:p w14:paraId="1F425594" w14:textId="77777777" w:rsidR="00973F7E" w:rsidRDefault="003D1F4B">
            <w:r>
              <w:t>유지보수</w:t>
            </w:r>
          </w:p>
        </w:tc>
        <w:tc>
          <w:tcPr>
            <w:tcW w:w="3667" w:type="dxa"/>
            <w:shd w:val="clear" w:color="auto" w:fill="auto"/>
          </w:tcPr>
          <w:p w14:paraId="4ED9CB62" w14:textId="77777777" w:rsidR="00973F7E" w:rsidRDefault="003D1F4B">
            <w:r>
              <w:t>2021.06.07 ~ 2021.06.14</w:t>
            </w:r>
          </w:p>
        </w:tc>
        <w:tc>
          <w:tcPr>
            <w:tcW w:w="2676" w:type="dxa"/>
            <w:shd w:val="clear" w:color="auto" w:fill="auto"/>
          </w:tcPr>
          <w:p w14:paraId="145C466C" w14:textId="77777777" w:rsidR="00973F7E" w:rsidRDefault="00973F7E"/>
        </w:tc>
      </w:tr>
    </w:tbl>
    <w:p w14:paraId="13A6AF8D" w14:textId="77777777" w:rsidR="00973F7E" w:rsidRDefault="00973F7E"/>
    <w:p w14:paraId="7CA97854" w14:textId="77777777" w:rsidR="00973F7E" w:rsidRDefault="003D1F4B">
      <w:r>
        <w:br w:type="page"/>
      </w:r>
    </w:p>
    <w:p w14:paraId="0C7A32FE" w14:textId="77777777" w:rsidR="00973F7E" w:rsidRDefault="003D1F4B">
      <w:pPr>
        <w:pStyle w:val="2"/>
      </w:pPr>
      <w:bookmarkStart w:id="8" w:name="_Toc447537508"/>
      <w:r>
        <w:rPr>
          <w:rFonts w:hint="eastAsia"/>
        </w:rPr>
        <w:lastRenderedPageBreak/>
        <w:t>조직</w:t>
      </w:r>
      <w:bookmarkEnd w:id="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3F7E" w14:paraId="5736A71C" w14:textId="77777777">
        <w:tc>
          <w:tcPr>
            <w:tcW w:w="8538" w:type="dxa"/>
            <w:shd w:val="clear" w:color="auto" w:fill="auto"/>
          </w:tcPr>
          <w:p w14:paraId="4702F325" w14:textId="77777777" w:rsidR="00973F7E" w:rsidRDefault="003D1F4B">
            <w:pPr>
              <w:rPr>
                <w:rStyle w:val="af0"/>
              </w:rPr>
            </w:pPr>
            <w:bookmarkStart w:id="9" w:name="_Toc287096150"/>
            <w:r>
              <w:rPr>
                <w:rStyle w:val="af0"/>
                <w:rFonts w:hint="eastAsia"/>
              </w:rPr>
              <w:t>프로젝트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내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구성원들의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조직도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및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역할을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기술한다</w:t>
            </w:r>
            <w:r>
              <w:rPr>
                <w:rStyle w:val="af0"/>
                <w:rFonts w:hint="eastAsia"/>
              </w:rPr>
              <w:t>.</w:t>
            </w:r>
          </w:p>
        </w:tc>
      </w:tr>
    </w:tbl>
    <w:p w14:paraId="66B5C0C0" w14:textId="77777777" w:rsidR="00973F7E" w:rsidRDefault="003D1F4B">
      <w:pPr>
        <w:pStyle w:val="3"/>
      </w:pPr>
      <w:bookmarkStart w:id="10" w:name="_Toc447537509"/>
      <w:r>
        <w:rPr>
          <w:rFonts w:hint="eastAsia"/>
        </w:rPr>
        <w:t>조직도</w:t>
      </w:r>
      <w:bookmarkEnd w:id="9"/>
    </w:p>
    <w:p w14:paraId="65B06EF3" w14:textId="77777777" w:rsidR="00973F7E" w:rsidRDefault="00973F7E"/>
    <w:p w14:paraId="3C9D3B04" w14:textId="5AC4992F" w:rsidR="00973F7E" w:rsidRDefault="003D1F4B">
      <w:r>
        <w:rPr>
          <w:rFonts w:hint="eastAsia"/>
          <w:noProof/>
        </w:rPr>
        <w:drawing>
          <wp:inline distT="0" distB="0" distL="0" distR="0" wp14:anchorId="338A1CBF" wp14:editId="1AF2416C">
            <wp:extent cx="5397500" cy="2374900"/>
            <wp:effectExtent l="0" t="0" r="0" b="0"/>
            <wp:docPr id="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E104" w14:textId="77777777" w:rsidR="00973F7E" w:rsidRDefault="00973F7E"/>
    <w:p w14:paraId="1EDE4B1E" w14:textId="77777777" w:rsidR="00973F7E" w:rsidRDefault="00973F7E"/>
    <w:p w14:paraId="50F490B2" w14:textId="77777777" w:rsidR="00973F7E" w:rsidRDefault="003D1F4B">
      <w:pPr>
        <w:pStyle w:val="3"/>
      </w:pPr>
      <w:bookmarkStart w:id="11" w:name="_Toc447537510"/>
      <w:r>
        <w:rPr>
          <w:rFonts w:hint="eastAsia"/>
        </w:rPr>
        <w:t>역할 및 책임</w:t>
      </w:r>
      <w:bookmarkEnd w:id="10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7"/>
        <w:gridCol w:w="2155"/>
        <w:gridCol w:w="4142"/>
      </w:tblGrid>
      <w:tr w:rsidR="00973F7E" w14:paraId="40222650" w14:textId="77777777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515FCB7D" w14:textId="77777777" w:rsidR="00973F7E" w:rsidRDefault="003D1F4B">
            <w:pPr>
              <w:pStyle w:val="af2"/>
            </w:pPr>
            <w:r>
              <w:rPr>
                <w:rFonts w:hint="eastAsia"/>
              </w:rPr>
              <w:t>팀원</w:t>
            </w:r>
          </w:p>
        </w:tc>
        <w:tc>
          <w:tcPr>
            <w:tcW w:w="2169" w:type="dxa"/>
            <w:shd w:val="clear" w:color="auto" w:fill="C0C0C0"/>
            <w:vAlign w:val="center"/>
          </w:tcPr>
          <w:p w14:paraId="630E578B" w14:textId="77777777" w:rsidR="00973F7E" w:rsidRDefault="003D1F4B">
            <w:pPr>
              <w:pStyle w:val="af2"/>
            </w:pPr>
            <w:r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14:paraId="3841673B" w14:textId="77777777" w:rsidR="00973F7E" w:rsidRDefault="003D1F4B">
            <w:pPr>
              <w:pStyle w:val="af2"/>
            </w:pPr>
            <w:r>
              <w:rPr>
                <w:rFonts w:hint="eastAsia"/>
              </w:rPr>
              <w:t>책임</w:t>
            </w:r>
          </w:p>
        </w:tc>
      </w:tr>
      <w:tr w:rsidR="00973F7E" w14:paraId="1B14F92A" w14:textId="77777777">
        <w:trPr>
          <w:trHeight w:val="72"/>
        </w:trPr>
        <w:tc>
          <w:tcPr>
            <w:tcW w:w="2192" w:type="dxa"/>
            <w:shd w:val="clear" w:color="auto" w:fill="auto"/>
            <w:vAlign w:val="center"/>
          </w:tcPr>
          <w:p w14:paraId="7924A9C5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이아현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E91DB30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>PM, PL, 산출물 관리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0C927437" w14:textId="77777777" w:rsidR="00973F7E" w:rsidRDefault="003D1F4B">
            <w:pPr>
              <w:rPr>
                <w:rFonts w:ascii="맑은 고딕" w:hAnsi="맑은 고딕"/>
                <w:color w:val="000000"/>
                <w:lang w:val="x-none" w:bidi="x-none"/>
              </w:rPr>
            </w:pPr>
            <w:r>
              <w:rPr>
                <w:rFonts w:ascii="맑은 고딕" w:hAnsi="맑은 고딕"/>
                <w:color w:val="000000"/>
              </w:rPr>
              <w:t>- 프로젝트의 전반적인 계획 및 실행</w:t>
            </w:r>
          </w:p>
          <w:p w14:paraId="69812929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>- 프로젝트 산출물 관리</w:t>
            </w:r>
          </w:p>
        </w:tc>
      </w:tr>
      <w:tr w:rsidR="00973F7E" w14:paraId="6BC0B1C7" w14:textId="77777777">
        <w:tc>
          <w:tcPr>
            <w:tcW w:w="2192" w:type="dxa"/>
            <w:shd w:val="clear" w:color="auto" w:fill="auto"/>
            <w:vAlign w:val="center"/>
          </w:tcPr>
          <w:p w14:paraId="0EA78FFC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>유서정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4D4B7436" w14:textId="77777777" w:rsidR="00973F7E" w:rsidRDefault="003D1F4B">
            <w:pPr>
              <w:rPr>
                <w:rFonts w:ascii="맑은 고딕" w:hAnsi="맑은 고딕"/>
                <w:color w:val="000000"/>
                <w:lang w:val="x-none" w:bidi="x-none"/>
              </w:rPr>
            </w:pPr>
            <w:r>
              <w:rPr>
                <w:rFonts w:ascii="맑은 고딕" w:hAnsi="맑은 고딕"/>
                <w:color w:val="000000"/>
              </w:rPr>
              <w:t>분석 및 설계자</w:t>
            </w:r>
          </w:p>
          <w:p w14:paraId="62B62843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>UI 개발자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01337AB8" w14:textId="77777777" w:rsidR="00973F7E" w:rsidRDefault="003D1F4B">
            <w:pPr>
              <w:rPr>
                <w:rFonts w:ascii="맑은 고딕" w:hAnsi="맑은 고딕"/>
                <w:color w:val="000000"/>
                <w:lang w:val="x-none" w:bidi="x-none"/>
              </w:rPr>
            </w:pPr>
            <w:r>
              <w:rPr>
                <w:rFonts w:ascii="맑은 고딕" w:hAnsi="맑은 고딕"/>
                <w:color w:val="000000"/>
              </w:rPr>
              <w:t>- 요구사항에 맞게 프로그램 설계</w:t>
            </w:r>
          </w:p>
          <w:p w14:paraId="2EF7994C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>- UI 개발</w:t>
            </w:r>
          </w:p>
        </w:tc>
      </w:tr>
      <w:tr w:rsidR="00973F7E" w14:paraId="23B12BD4" w14:textId="77777777">
        <w:tc>
          <w:tcPr>
            <w:tcW w:w="2192" w:type="dxa"/>
            <w:shd w:val="clear" w:color="auto" w:fill="auto"/>
            <w:vAlign w:val="center"/>
          </w:tcPr>
          <w:p w14:paraId="5A711B56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최아름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40329406" w14:textId="77777777" w:rsidR="00973F7E" w:rsidRDefault="003D1F4B">
            <w:pPr>
              <w:rPr>
                <w:rFonts w:ascii="맑은 고딕" w:hAnsi="맑은 고딕"/>
                <w:color w:val="000000"/>
                <w:lang w:val="x-none" w:bidi="x-none"/>
              </w:rPr>
            </w:pPr>
            <w:r>
              <w:rPr>
                <w:rFonts w:ascii="맑은 고딕" w:hAnsi="맑은 고딕" w:hint="eastAsia"/>
                <w:color w:val="000000"/>
              </w:rPr>
              <w:t>테스팅 담당자</w:t>
            </w:r>
          </w:p>
          <w:p w14:paraId="6F658597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UI 개발자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24C2E2C6" w14:textId="77777777" w:rsidR="00973F7E" w:rsidRDefault="003D1F4B">
            <w:pPr>
              <w:rPr>
                <w:rFonts w:ascii="맑은 고딕" w:hAnsi="맑은 고딕"/>
                <w:color w:val="000000"/>
                <w:lang w:val="x-none" w:bidi="x-none"/>
              </w:rPr>
            </w:pPr>
            <w:r>
              <w:rPr>
                <w:rFonts w:ascii="맑은 고딕" w:hAnsi="맑은 고딕" w:hint="eastAsia"/>
                <w:color w:val="000000"/>
              </w:rPr>
              <w:t>- 테스트 기간동안 오류 관리</w:t>
            </w:r>
          </w:p>
          <w:p w14:paraId="63829594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- UI 개발</w:t>
            </w:r>
          </w:p>
        </w:tc>
      </w:tr>
      <w:tr w:rsidR="00973F7E" w14:paraId="50679FEA" w14:textId="77777777">
        <w:tc>
          <w:tcPr>
            <w:tcW w:w="2192" w:type="dxa"/>
            <w:shd w:val="clear" w:color="auto" w:fill="auto"/>
            <w:vAlign w:val="center"/>
          </w:tcPr>
          <w:p w14:paraId="5EEB2E6B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>강세미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7F60A6DE" w14:textId="77777777" w:rsidR="00973F7E" w:rsidRDefault="003D1F4B">
            <w:pPr>
              <w:rPr>
                <w:rFonts w:ascii="맑은 고딕" w:hAnsi="맑은 고딕"/>
                <w:color w:val="000000"/>
                <w:lang w:val="x-none" w:bidi="x-none"/>
              </w:rPr>
            </w:pPr>
            <w:r>
              <w:rPr>
                <w:rFonts w:ascii="맑은 고딕" w:hAnsi="맑은 고딕" w:hint="eastAsia"/>
                <w:color w:val="000000"/>
              </w:rPr>
              <w:t>품질보증 담당자</w:t>
            </w:r>
          </w:p>
          <w:p w14:paraId="39EE9759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>서버 개발자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1130FF30" w14:textId="77777777" w:rsidR="00973F7E" w:rsidRDefault="003D1F4B">
            <w:pPr>
              <w:rPr>
                <w:rFonts w:ascii="맑은 고딕" w:hAnsi="맑은 고딕"/>
                <w:color w:val="000000"/>
                <w:lang w:val="x-none" w:bidi="x-none"/>
              </w:rPr>
            </w:pPr>
            <w:r>
              <w:rPr>
                <w:rFonts w:ascii="맑은 고딕" w:hAnsi="맑은 고딕" w:hint="eastAsia"/>
                <w:color w:val="000000"/>
              </w:rPr>
              <w:t>- 프로그램의 품질이 일정 수준 이상을 유지할 수 있도록 관리</w:t>
            </w:r>
          </w:p>
          <w:p w14:paraId="1FBA7D5A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>- 서버 개발</w:t>
            </w:r>
          </w:p>
        </w:tc>
      </w:tr>
      <w:tr w:rsidR="00973F7E" w14:paraId="1B8C4B72" w14:textId="77777777">
        <w:tc>
          <w:tcPr>
            <w:tcW w:w="2192" w:type="dxa"/>
            <w:shd w:val="clear" w:color="auto" w:fill="auto"/>
            <w:vAlign w:val="center"/>
          </w:tcPr>
          <w:p w14:paraId="326EB305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>임지민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5BD68694" w14:textId="77777777" w:rsidR="00973F7E" w:rsidRDefault="003D1F4B">
            <w:pPr>
              <w:rPr>
                <w:rFonts w:ascii="맑은 고딕" w:hAnsi="맑은 고딕"/>
                <w:color w:val="000000"/>
                <w:lang w:val="x-none" w:bidi="x-none"/>
              </w:rPr>
            </w:pPr>
            <w:r>
              <w:rPr>
                <w:rFonts w:ascii="맑은 고딕" w:hAnsi="맑은 고딕"/>
                <w:color w:val="000000"/>
              </w:rPr>
              <w:t>분석 및 설계자</w:t>
            </w:r>
          </w:p>
          <w:p w14:paraId="4FF5CBB5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>서버 개발자</w:t>
            </w:r>
          </w:p>
        </w:tc>
        <w:tc>
          <w:tcPr>
            <w:tcW w:w="4174" w:type="dxa"/>
            <w:shd w:val="clear" w:color="auto" w:fill="auto"/>
          </w:tcPr>
          <w:p w14:paraId="2394C6D5" w14:textId="5E4A94BC" w:rsidR="00973F7E" w:rsidRDefault="003D1F4B">
            <w:pPr>
              <w:rPr>
                <w:rFonts w:ascii="맑은 고딕" w:hAnsi="맑은 고딕"/>
                <w:color w:val="000000"/>
                <w:lang w:val="x-none" w:bidi="x-none"/>
              </w:rPr>
            </w:pPr>
            <w:r>
              <w:rPr>
                <w:rFonts w:ascii="맑은 고딕" w:hAnsi="맑은 고딕"/>
                <w:color w:val="000000"/>
              </w:rPr>
              <w:t xml:space="preserve">- </w:t>
            </w:r>
            <w:r w:rsidR="00424053">
              <w:rPr>
                <w:rFonts w:ascii="맑은 고딕" w:hAnsi="맑은 고딕"/>
                <w:color w:val="000000"/>
              </w:rPr>
              <w:t>요구사항에 맞게 프로그램 설계</w:t>
            </w:r>
          </w:p>
          <w:p w14:paraId="1D9C9852" w14:textId="77777777" w:rsidR="00973F7E" w:rsidRDefault="003D1F4B">
            <w:pPr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>- 서버 개발</w:t>
            </w:r>
          </w:p>
        </w:tc>
      </w:tr>
    </w:tbl>
    <w:p w14:paraId="70371D18" w14:textId="77777777" w:rsidR="00973F7E" w:rsidRDefault="00973F7E"/>
    <w:p w14:paraId="0D6402E7" w14:textId="77777777" w:rsidR="00973F7E" w:rsidRDefault="003D1F4B">
      <w:r>
        <w:br w:type="page"/>
      </w:r>
    </w:p>
    <w:p w14:paraId="50D02205" w14:textId="77777777" w:rsidR="00973F7E" w:rsidRDefault="003D1F4B">
      <w:pPr>
        <w:pStyle w:val="2"/>
      </w:pPr>
      <w:bookmarkStart w:id="12" w:name="_Toc447537511"/>
      <w:r>
        <w:rPr>
          <w:rFonts w:hint="eastAsia"/>
        </w:rPr>
        <w:lastRenderedPageBreak/>
        <w:t>생명주기 모델</w:t>
      </w:r>
      <w:bookmarkEnd w:id="11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3F7E" w14:paraId="7202FB27" w14:textId="77777777">
        <w:tc>
          <w:tcPr>
            <w:tcW w:w="8538" w:type="dxa"/>
            <w:shd w:val="clear" w:color="auto" w:fill="auto"/>
          </w:tcPr>
          <w:p w14:paraId="5BB60C4E" w14:textId="77777777" w:rsidR="00973F7E" w:rsidRDefault="003D1F4B">
            <w:pPr>
              <w:rPr>
                <w:rStyle w:val="af0"/>
              </w:rPr>
            </w:pPr>
            <w:r>
              <w:rPr>
                <w:rStyle w:val="af0"/>
                <w:rFonts w:hint="eastAsia"/>
              </w:rPr>
              <w:t>프로젝트에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적용할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생명주기에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대한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설명을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기술한다</w:t>
            </w:r>
            <w:r>
              <w:rPr>
                <w:rStyle w:val="af0"/>
                <w:rFonts w:hint="eastAsia"/>
              </w:rPr>
              <w:t>.</w:t>
            </w:r>
          </w:p>
        </w:tc>
      </w:tr>
    </w:tbl>
    <w:p w14:paraId="7769F9CE" w14:textId="77777777" w:rsidR="00973F7E" w:rsidRDefault="00973F7E"/>
    <w:p w14:paraId="37A150BE" w14:textId="77777777" w:rsidR="00973F7E" w:rsidRDefault="003D1F4B">
      <w:pPr>
        <w:rPr>
          <w:lang w:val="x-none" w:bidi="x-none"/>
        </w:rPr>
      </w:pPr>
      <w:r>
        <w:rPr>
          <w:rFonts w:hint="eastAsia"/>
          <w:b/>
          <w:bCs/>
          <w:sz w:val="30"/>
          <w:szCs w:val="34"/>
          <w:lang w:val="x-none" w:bidi="x-none"/>
        </w:rPr>
        <w:t>폭포수</w:t>
      </w:r>
      <w:r>
        <w:rPr>
          <w:rFonts w:hint="eastAsia"/>
          <w:b/>
          <w:bCs/>
          <w:sz w:val="30"/>
          <w:szCs w:val="34"/>
          <w:lang w:val="x-none" w:bidi="x-none"/>
        </w:rPr>
        <w:t xml:space="preserve"> </w:t>
      </w:r>
      <w:r>
        <w:rPr>
          <w:rFonts w:hint="eastAsia"/>
          <w:b/>
          <w:bCs/>
          <w:sz w:val="30"/>
          <w:szCs w:val="34"/>
          <w:lang w:val="x-none" w:bidi="x-none"/>
        </w:rPr>
        <w:t>모델</w:t>
      </w:r>
      <w:r>
        <w:rPr>
          <w:rFonts w:hint="eastAsia"/>
          <w:b/>
          <w:bCs/>
          <w:sz w:val="30"/>
          <w:szCs w:val="34"/>
          <w:lang w:val="x-none" w:bidi="x-none"/>
        </w:rPr>
        <w:t>(Waterfall Model)</w:t>
      </w:r>
    </w:p>
    <w:p w14:paraId="42A35B12" w14:textId="77777777" w:rsidR="00973F7E" w:rsidRDefault="00973F7E"/>
    <w:p w14:paraId="0FE99769" w14:textId="05B993FA" w:rsidR="00973F7E" w:rsidRDefault="003D1F4B">
      <w:r>
        <w:rPr>
          <w:noProof/>
        </w:rPr>
        <w:drawing>
          <wp:inline distT="0" distB="0" distL="0" distR="0" wp14:anchorId="547D9D22" wp14:editId="53693240">
            <wp:extent cx="5238750" cy="3079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50C5" w14:textId="77777777" w:rsidR="00973F7E" w:rsidRDefault="00973F7E"/>
    <w:p w14:paraId="49C13CD4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>소프트웨어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개발의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전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과정을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요구사항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분석</w:t>
      </w:r>
      <w:r>
        <w:rPr>
          <w:rFonts w:hint="eastAsia"/>
          <w:lang w:val="x-none" w:bidi="x-none"/>
        </w:rPr>
        <w:t xml:space="preserve">, </w:t>
      </w:r>
      <w:r>
        <w:rPr>
          <w:rFonts w:hint="eastAsia"/>
          <w:lang w:val="x-none" w:bidi="x-none"/>
        </w:rPr>
        <w:t>설계</w:t>
      </w:r>
      <w:r>
        <w:rPr>
          <w:rFonts w:hint="eastAsia"/>
          <w:lang w:val="x-none" w:bidi="x-none"/>
        </w:rPr>
        <w:t xml:space="preserve">, </w:t>
      </w:r>
      <w:r>
        <w:rPr>
          <w:rFonts w:hint="eastAsia"/>
          <w:lang w:val="x-none" w:bidi="x-none"/>
        </w:rPr>
        <w:t>구현</w:t>
      </w:r>
      <w:r>
        <w:rPr>
          <w:rFonts w:hint="eastAsia"/>
          <w:lang w:val="x-none" w:bidi="x-none"/>
        </w:rPr>
        <w:t xml:space="preserve">, </w:t>
      </w:r>
      <w:r>
        <w:rPr>
          <w:rFonts w:hint="eastAsia"/>
          <w:lang w:val="x-none" w:bidi="x-none"/>
        </w:rPr>
        <w:t>테스팅</w:t>
      </w:r>
      <w:r>
        <w:rPr>
          <w:rFonts w:hint="eastAsia"/>
          <w:lang w:val="x-none" w:bidi="x-none"/>
        </w:rPr>
        <w:t xml:space="preserve">, </w:t>
      </w:r>
      <w:r>
        <w:rPr>
          <w:rFonts w:hint="eastAsia"/>
          <w:lang w:val="x-none" w:bidi="x-none"/>
        </w:rPr>
        <w:t>유지보수로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나누어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체계적이고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순차적으로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접근하는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모델</w:t>
      </w:r>
    </w:p>
    <w:p w14:paraId="154771C0" w14:textId="77777777" w:rsidR="00973F7E" w:rsidRDefault="00973F7E">
      <w:pPr>
        <w:rPr>
          <w:lang w:val="x-none" w:bidi="x-none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1"/>
        <w:gridCol w:w="6528"/>
      </w:tblGrid>
      <w:tr w:rsidR="00973F7E" w14:paraId="11FB3C9C" w14:textId="77777777">
        <w:tc>
          <w:tcPr>
            <w:tcW w:w="2191" w:type="dxa"/>
            <w:shd w:val="clear" w:color="auto" w:fill="auto"/>
          </w:tcPr>
          <w:p w14:paraId="70E39954" w14:textId="77777777" w:rsidR="00973F7E" w:rsidRDefault="003D1F4B">
            <w:pPr>
              <w:jc w:val="center"/>
              <w:rPr>
                <w:b/>
                <w:bCs/>
                <w:lang w:val="x-none" w:bidi="x-none"/>
              </w:rPr>
            </w:pPr>
            <w:r>
              <w:rPr>
                <w:rFonts w:hint="eastAsia"/>
                <w:b/>
                <w:bCs/>
              </w:rPr>
              <w:t>단계</w:t>
            </w:r>
          </w:p>
        </w:tc>
        <w:tc>
          <w:tcPr>
            <w:tcW w:w="6528" w:type="dxa"/>
            <w:shd w:val="clear" w:color="auto" w:fill="auto"/>
          </w:tcPr>
          <w:p w14:paraId="667E2FC3" w14:textId="77777777" w:rsidR="00973F7E" w:rsidRDefault="003D1F4B">
            <w:pPr>
              <w:jc w:val="center"/>
              <w:rPr>
                <w:b/>
                <w:bCs/>
                <w:lang w:val="x-none" w:bidi="x-none"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973F7E" w14:paraId="0D26C620" w14:textId="77777777">
        <w:tc>
          <w:tcPr>
            <w:tcW w:w="2191" w:type="dxa"/>
            <w:shd w:val="clear" w:color="auto" w:fill="auto"/>
          </w:tcPr>
          <w:p w14:paraId="6E50EE4E" w14:textId="77777777" w:rsidR="00973F7E" w:rsidRDefault="003D1F4B">
            <w:pPr>
              <w:jc w:val="center"/>
              <w:rPr>
                <w:lang w:val="x-none" w:bidi="x-none"/>
              </w:rPr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</w:p>
        </w:tc>
        <w:tc>
          <w:tcPr>
            <w:tcW w:w="6528" w:type="dxa"/>
            <w:shd w:val="clear" w:color="auto" w:fill="auto"/>
          </w:tcPr>
          <w:p w14:paraId="31D32B09" w14:textId="77777777" w:rsidR="00973F7E" w:rsidRDefault="003D1F4B">
            <w:pPr>
              <w:rPr>
                <w:lang w:val="x-none" w:bidi="x-none"/>
              </w:rPr>
            </w:pPr>
            <w:r>
              <w:rPr>
                <w:rFonts w:hint="eastAsia"/>
              </w:rPr>
              <w:t>개발하고자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</w:p>
        </w:tc>
      </w:tr>
      <w:tr w:rsidR="00973F7E" w14:paraId="597715B4" w14:textId="77777777">
        <w:tc>
          <w:tcPr>
            <w:tcW w:w="2191" w:type="dxa"/>
            <w:shd w:val="clear" w:color="auto" w:fill="auto"/>
          </w:tcPr>
          <w:p w14:paraId="238B628A" w14:textId="77777777" w:rsidR="00973F7E" w:rsidRDefault="003D1F4B">
            <w:pPr>
              <w:jc w:val="center"/>
              <w:rPr>
                <w:lang w:val="x-none" w:bidi="x-none"/>
              </w:rPr>
            </w:pPr>
            <w:r>
              <w:rPr>
                <w:rFonts w:hint="eastAsia"/>
              </w:rPr>
              <w:t>설계</w:t>
            </w:r>
          </w:p>
        </w:tc>
        <w:tc>
          <w:tcPr>
            <w:tcW w:w="6528" w:type="dxa"/>
            <w:shd w:val="clear" w:color="auto" w:fill="auto"/>
          </w:tcPr>
          <w:p w14:paraId="3550025A" w14:textId="77777777" w:rsidR="00973F7E" w:rsidRDefault="003D1F4B">
            <w:pPr>
              <w:rPr>
                <w:lang w:val="x-none" w:bidi="x-none"/>
              </w:rPr>
            </w:pP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</w:tr>
      <w:tr w:rsidR="00973F7E" w14:paraId="0AE83445" w14:textId="77777777">
        <w:tc>
          <w:tcPr>
            <w:tcW w:w="2191" w:type="dxa"/>
            <w:shd w:val="clear" w:color="auto" w:fill="auto"/>
          </w:tcPr>
          <w:p w14:paraId="48888085" w14:textId="77777777" w:rsidR="00973F7E" w:rsidRDefault="003D1F4B">
            <w:pPr>
              <w:jc w:val="center"/>
              <w:rPr>
                <w:lang w:val="x-none" w:bidi="x-none"/>
              </w:rPr>
            </w:pPr>
            <w:r>
              <w:rPr>
                <w:rFonts w:hint="eastAsia"/>
              </w:rPr>
              <w:t>구현</w:t>
            </w:r>
          </w:p>
        </w:tc>
        <w:tc>
          <w:tcPr>
            <w:tcW w:w="6528" w:type="dxa"/>
            <w:shd w:val="clear" w:color="auto" w:fill="auto"/>
          </w:tcPr>
          <w:p w14:paraId="37B737E6" w14:textId="77777777" w:rsidR="00973F7E" w:rsidRDefault="003D1F4B">
            <w:pPr>
              <w:rPr>
                <w:lang w:val="x-none" w:bidi="x-none"/>
              </w:rPr>
            </w:pP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모습으로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</w:t>
            </w:r>
          </w:p>
        </w:tc>
      </w:tr>
      <w:tr w:rsidR="00973F7E" w14:paraId="15A7C049" w14:textId="77777777">
        <w:tc>
          <w:tcPr>
            <w:tcW w:w="2191" w:type="dxa"/>
            <w:shd w:val="clear" w:color="auto" w:fill="auto"/>
          </w:tcPr>
          <w:p w14:paraId="0929FA03" w14:textId="77777777" w:rsidR="00973F7E" w:rsidRDefault="003D1F4B">
            <w:pPr>
              <w:jc w:val="center"/>
              <w:rPr>
                <w:lang w:val="x-none" w:bidi="x-none"/>
              </w:rPr>
            </w:pPr>
            <w:r>
              <w:rPr>
                <w:rFonts w:hint="eastAsia"/>
              </w:rPr>
              <w:t>테스팅</w:t>
            </w:r>
          </w:p>
        </w:tc>
        <w:tc>
          <w:tcPr>
            <w:tcW w:w="6528" w:type="dxa"/>
            <w:shd w:val="clear" w:color="auto" w:fill="auto"/>
          </w:tcPr>
          <w:p w14:paraId="2A68E862" w14:textId="77777777" w:rsidR="00973F7E" w:rsidRDefault="003D1F4B">
            <w:pPr>
              <w:rPr>
                <w:lang w:val="x-none" w:bidi="x-none"/>
              </w:rPr>
            </w:pPr>
            <w:r>
              <w:rPr>
                <w:rFonts w:hint="eastAsia"/>
              </w:rPr>
              <w:t>프로그램이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작동하는지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내부적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</w:p>
        </w:tc>
      </w:tr>
      <w:tr w:rsidR="00973F7E" w14:paraId="56F3DC5F" w14:textId="77777777">
        <w:tc>
          <w:tcPr>
            <w:tcW w:w="2191" w:type="dxa"/>
            <w:shd w:val="clear" w:color="auto" w:fill="auto"/>
          </w:tcPr>
          <w:p w14:paraId="5F886B56" w14:textId="77777777" w:rsidR="00973F7E" w:rsidRDefault="003D1F4B">
            <w:pPr>
              <w:jc w:val="center"/>
              <w:rPr>
                <w:lang w:val="x-none" w:bidi="x-none"/>
              </w:rPr>
            </w:pPr>
            <w:r>
              <w:rPr>
                <w:rFonts w:hint="eastAsia"/>
              </w:rPr>
              <w:t>유지보수</w:t>
            </w:r>
          </w:p>
        </w:tc>
        <w:tc>
          <w:tcPr>
            <w:tcW w:w="6528" w:type="dxa"/>
            <w:shd w:val="clear" w:color="auto" w:fill="auto"/>
          </w:tcPr>
          <w:p w14:paraId="0F8AB2A3" w14:textId="77777777" w:rsidR="00973F7E" w:rsidRDefault="003D1F4B">
            <w:pPr>
              <w:rPr>
                <w:lang w:val="x-none" w:bidi="x-none"/>
              </w:rPr>
            </w:pPr>
            <w:r>
              <w:rPr>
                <w:rFonts w:hint="eastAsia"/>
              </w:rPr>
              <w:t>개발된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</w:tr>
    </w:tbl>
    <w:p w14:paraId="645A1B73" w14:textId="77777777" w:rsidR="00973F7E" w:rsidRDefault="00973F7E">
      <w:pPr>
        <w:rPr>
          <w:lang w:val="x-none" w:bidi="x-none"/>
        </w:rPr>
      </w:pPr>
    </w:p>
    <w:p w14:paraId="6FDBFD0A" w14:textId="77777777" w:rsidR="00973F7E" w:rsidRDefault="00973F7E">
      <w:pPr>
        <w:ind w:right="800"/>
      </w:pPr>
    </w:p>
    <w:p w14:paraId="658768E8" w14:textId="77777777" w:rsidR="00973F7E" w:rsidRDefault="00973F7E"/>
    <w:p w14:paraId="16D08B4A" w14:textId="77777777" w:rsidR="00973F7E" w:rsidRDefault="00973F7E"/>
    <w:p w14:paraId="597C44C9" w14:textId="77777777" w:rsidR="00973F7E" w:rsidRDefault="003D1F4B">
      <w:pPr>
        <w:pStyle w:val="2"/>
      </w:pPr>
      <w:bookmarkStart w:id="13" w:name="_Toc447537512"/>
      <w:r>
        <w:rPr>
          <w:rFonts w:hint="eastAsia"/>
        </w:rPr>
        <w:lastRenderedPageBreak/>
        <w:t>도구</w:t>
      </w:r>
      <w:bookmarkEnd w:id="12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3F7E" w14:paraId="2C8F6E08" w14:textId="77777777">
        <w:tc>
          <w:tcPr>
            <w:tcW w:w="8538" w:type="dxa"/>
            <w:shd w:val="clear" w:color="auto" w:fill="auto"/>
          </w:tcPr>
          <w:p w14:paraId="0F67C7FC" w14:textId="77777777" w:rsidR="00973F7E" w:rsidRDefault="003D1F4B">
            <w:pPr>
              <w:rPr>
                <w:rStyle w:val="af0"/>
              </w:rPr>
            </w:pPr>
            <w:r>
              <w:rPr>
                <w:rStyle w:val="af0"/>
                <w:rFonts w:hint="eastAsia"/>
              </w:rPr>
              <w:t>프로젝트에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적용할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도구에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대한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설명을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기술한다</w:t>
            </w:r>
            <w:r>
              <w:rPr>
                <w:rStyle w:val="af0"/>
                <w:rFonts w:hint="eastAsia"/>
              </w:rPr>
              <w:t xml:space="preserve">. </w:t>
            </w:r>
          </w:p>
          <w:p w14:paraId="1B6FD6C8" w14:textId="77777777" w:rsidR="00973F7E" w:rsidRDefault="003D1F4B">
            <w:pPr>
              <w:rPr>
                <w:rStyle w:val="af0"/>
              </w:rPr>
            </w:pPr>
            <w:r>
              <w:rPr>
                <w:rStyle w:val="af0"/>
              </w:rPr>
              <w:t>E</w:t>
            </w:r>
            <w:r>
              <w:rPr>
                <w:rStyle w:val="af0"/>
                <w:rFonts w:hint="eastAsia"/>
              </w:rPr>
              <w:t xml:space="preserve">x) </w:t>
            </w:r>
            <w:r>
              <w:rPr>
                <w:rStyle w:val="af0"/>
                <w:rFonts w:hint="eastAsia"/>
              </w:rPr>
              <w:t>일정관리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도구</w:t>
            </w:r>
            <w:r>
              <w:rPr>
                <w:rStyle w:val="af0"/>
                <w:rFonts w:hint="eastAsia"/>
              </w:rPr>
              <w:t xml:space="preserve">, </w:t>
            </w:r>
            <w:r>
              <w:rPr>
                <w:rStyle w:val="af0"/>
                <w:rFonts w:hint="eastAsia"/>
              </w:rPr>
              <w:t>형상관리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도구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등</w:t>
            </w:r>
            <w:r>
              <w:rPr>
                <w:rStyle w:val="af0"/>
                <w:rFonts w:hint="eastAsia"/>
              </w:rPr>
              <w:t>..</w:t>
            </w:r>
          </w:p>
        </w:tc>
      </w:tr>
      <w:bookmarkEnd w:id="13"/>
    </w:tbl>
    <w:p w14:paraId="157CE54D" w14:textId="77777777" w:rsidR="00973F7E" w:rsidRDefault="00973F7E"/>
    <w:p w14:paraId="73757DE1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 xml:space="preserve">1. Git &amp; Github : </w:t>
      </w:r>
      <w:r>
        <w:rPr>
          <w:rFonts w:hint="eastAsia"/>
          <w:lang w:val="x-none" w:bidi="x-none"/>
        </w:rPr>
        <w:t>분산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버전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관리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시스템</w:t>
      </w:r>
      <w:r>
        <w:rPr>
          <w:rFonts w:hint="eastAsia"/>
          <w:lang w:val="x-none" w:bidi="x-none"/>
        </w:rPr>
        <w:t xml:space="preserve"> &amp; </w:t>
      </w:r>
      <w:r>
        <w:rPr>
          <w:rFonts w:hint="eastAsia"/>
          <w:lang w:val="x-none" w:bidi="x-none"/>
        </w:rPr>
        <w:t>원격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저장소</w:t>
      </w:r>
    </w:p>
    <w:p w14:paraId="7D6B28CE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 xml:space="preserve">  - </w:t>
      </w:r>
      <w:r>
        <w:rPr>
          <w:rFonts w:hint="eastAsia"/>
          <w:lang w:val="x-none" w:bidi="x-none"/>
        </w:rPr>
        <w:t>프로젝트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문서와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프로그램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소스코드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저장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및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관리</w:t>
      </w:r>
    </w:p>
    <w:p w14:paraId="130961A5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 xml:space="preserve">2. Visual Studio Code : </w:t>
      </w:r>
      <w:r>
        <w:rPr>
          <w:rFonts w:hint="eastAsia"/>
          <w:lang w:val="x-none" w:bidi="x-none"/>
        </w:rPr>
        <w:t>개발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툴</w:t>
      </w:r>
    </w:p>
    <w:p w14:paraId="69F3C5B0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 xml:space="preserve">  - </w:t>
      </w:r>
      <w:r>
        <w:rPr>
          <w:rFonts w:hint="eastAsia"/>
          <w:lang w:val="x-none" w:bidi="x-none"/>
        </w:rPr>
        <w:t>구현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과정에서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웹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환경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기준으로</w:t>
      </w:r>
      <w:r>
        <w:rPr>
          <w:rFonts w:hint="eastAsia"/>
          <w:lang w:val="x-none" w:bidi="x-none"/>
        </w:rPr>
        <w:t xml:space="preserve"> VS code</w:t>
      </w:r>
      <w:r>
        <w:rPr>
          <w:rFonts w:hint="eastAsia"/>
          <w:lang w:val="x-none" w:bidi="x-none"/>
        </w:rPr>
        <w:t>를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사용해서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개발</w:t>
      </w:r>
    </w:p>
    <w:p w14:paraId="47F3ED78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 xml:space="preserve">  - React</w:t>
      </w:r>
      <w:r>
        <w:rPr>
          <w:rFonts w:hint="eastAsia"/>
          <w:lang w:val="x-none" w:bidi="x-none"/>
        </w:rPr>
        <w:t>와</w:t>
      </w:r>
      <w:r>
        <w:rPr>
          <w:rFonts w:hint="eastAsia"/>
          <w:lang w:val="x-none" w:bidi="x-none"/>
        </w:rPr>
        <w:t xml:space="preserve"> Node.js </w:t>
      </w:r>
      <w:r>
        <w:rPr>
          <w:rFonts w:hint="eastAsia"/>
          <w:lang w:val="x-none" w:bidi="x-none"/>
        </w:rPr>
        <w:t>사용</w:t>
      </w:r>
    </w:p>
    <w:p w14:paraId="73E9EA16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 xml:space="preserve">  - Github</w:t>
      </w:r>
      <w:r>
        <w:rPr>
          <w:rFonts w:hint="eastAsia"/>
          <w:lang w:val="x-none" w:bidi="x-none"/>
        </w:rPr>
        <w:t>와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연동하여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소스코드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저장</w:t>
      </w:r>
    </w:p>
    <w:p w14:paraId="6FC6317F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 xml:space="preserve">3. Notion : </w:t>
      </w:r>
      <w:r>
        <w:rPr>
          <w:rFonts w:hint="eastAsia"/>
          <w:lang w:val="x-none" w:bidi="x-none"/>
        </w:rPr>
        <w:t>회의록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작성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공간</w:t>
      </w:r>
    </w:p>
    <w:p w14:paraId="2165B75F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 xml:space="preserve">  - </w:t>
      </w:r>
      <w:r>
        <w:rPr>
          <w:rFonts w:hint="eastAsia"/>
          <w:lang w:val="x-none" w:bidi="x-none"/>
        </w:rPr>
        <w:t>회의를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가질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때마다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회의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내용을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정리</w:t>
      </w:r>
    </w:p>
    <w:p w14:paraId="56387015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 xml:space="preserve">4. StarUML : </w:t>
      </w:r>
      <w:r>
        <w:rPr>
          <w:rFonts w:hint="eastAsia"/>
          <w:lang w:val="x-none" w:bidi="x-none"/>
        </w:rPr>
        <w:t>유스케이스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다이어그램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생성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프로그램</w:t>
      </w:r>
    </w:p>
    <w:p w14:paraId="4E30B4CA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 xml:space="preserve">5. Oven : </w:t>
      </w:r>
      <w:r>
        <w:rPr>
          <w:rFonts w:hint="eastAsia"/>
          <w:lang w:val="x-none" w:bidi="x-none"/>
        </w:rPr>
        <w:t>웹</w:t>
      </w:r>
      <w:r>
        <w:rPr>
          <w:rFonts w:hint="eastAsia"/>
          <w:lang w:val="x-none" w:bidi="x-none"/>
        </w:rPr>
        <w:t xml:space="preserve"> UI </w:t>
      </w:r>
      <w:r>
        <w:rPr>
          <w:rFonts w:hint="eastAsia"/>
          <w:lang w:val="x-none" w:bidi="x-none"/>
        </w:rPr>
        <w:t>테스트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및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설계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확인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가능한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프로그램</w:t>
      </w:r>
    </w:p>
    <w:p w14:paraId="3D947715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 xml:space="preserve">  - </w:t>
      </w:r>
      <w:r>
        <w:rPr>
          <w:rFonts w:hint="eastAsia"/>
          <w:lang w:val="x-none" w:bidi="x-none"/>
        </w:rPr>
        <w:t>요구사항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명세서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작성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시나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설계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단계에서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어떤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식으로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구현할지를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미리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테스트해볼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수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있는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환경</w:t>
      </w:r>
    </w:p>
    <w:p w14:paraId="03A94855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>6. MySQL workbench : DBMS</w:t>
      </w:r>
    </w:p>
    <w:p w14:paraId="1048A758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 xml:space="preserve">  - </w:t>
      </w:r>
      <w:r>
        <w:rPr>
          <w:rFonts w:hint="eastAsia"/>
          <w:lang w:val="x-none" w:bidi="x-none"/>
        </w:rPr>
        <w:t>데이터를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모아서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편하게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정리해주는</w:t>
      </w:r>
      <w:r>
        <w:rPr>
          <w:rFonts w:hint="eastAsia"/>
          <w:lang w:val="x-none" w:bidi="x-none"/>
        </w:rPr>
        <w:t xml:space="preserve"> DBMS</w:t>
      </w:r>
    </w:p>
    <w:p w14:paraId="4E4892DD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 xml:space="preserve">7. SmartDraw : Gantt Chart </w:t>
      </w:r>
      <w:r>
        <w:rPr>
          <w:rFonts w:hint="eastAsia"/>
          <w:lang w:val="x-none" w:bidi="x-none"/>
        </w:rPr>
        <w:t>작성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프로그램</w:t>
      </w:r>
    </w:p>
    <w:p w14:paraId="51371574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 xml:space="preserve">8. Word : </w:t>
      </w:r>
      <w:r>
        <w:rPr>
          <w:rFonts w:hint="eastAsia"/>
          <w:lang w:val="x-none" w:bidi="x-none"/>
        </w:rPr>
        <w:t>워드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프로세서</w:t>
      </w:r>
    </w:p>
    <w:p w14:paraId="493EF5EE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 xml:space="preserve">  - </w:t>
      </w:r>
      <w:r>
        <w:rPr>
          <w:rFonts w:hint="eastAsia"/>
          <w:lang w:val="x-none" w:bidi="x-none"/>
        </w:rPr>
        <w:t>산출물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문서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작성</w:t>
      </w:r>
    </w:p>
    <w:p w14:paraId="0F6D8FCB" w14:textId="77777777" w:rsidR="00973F7E" w:rsidRDefault="003D1F4B">
      <w:pPr>
        <w:rPr>
          <w:lang w:val="x-none" w:bidi="x-none"/>
        </w:rPr>
      </w:pPr>
      <w:r>
        <w:rPr>
          <w:rFonts w:hint="eastAsia"/>
          <w:lang w:val="x-none" w:bidi="x-none"/>
        </w:rPr>
        <w:t xml:space="preserve">9. Excel : </w:t>
      </w:r>
      <w:r>
        <w:rPr>
          <w:rFonts w:hint="eastAsia"/>
          <w:lang w:val="x-none" w:bidi="x-none"/>
        </w:rPr>
        <w:t>엑셀</w:t>
      </w:r>
    </w:p>
    <w:p w14:paraId="79321A89" w14:textId="77777777" w:rsidR="00973F7E" w:rsidRDefault="003D1F4B">
      <w:r>
        <w:rPr>
          <w:rFonts w:hint="eastAsia"/>
          <w:lang w:val="x-none" w:bidi="x-none"/>
        </w:rPr>
        <w:t xml:space="preserve">  - WBS </w:t>
      </w:r>
      <w:r>
        <w:rPr>
          <w:rFonts w:hint="eastAsia"/>
          <w:lang w:val="x-none" w:bidi="x-none"/>
        </w:rPr>
        <w:t>작성</w:t>
      </w:r>
      <w:r>
        <w:br w:type="page"/>
      </w:r>
    </w:p>
    <w:p w14:paraId="1230F807" w14:textId="77777777" w:rsidR="00973F7E" w:rsidRDefault="003D1F4B">
      <w:pPr>
        <w:pStyle w:val="1"/>
      </w:pPr>
      <w:bookmarkStart w:id="14" w:name="_Toc447537513"/>
      <w:r>
        <w:rPr>
          <w:rFonts w:hint="eastAsia"/>
        </w:rPr>
        <w:lastRenderedPageBreak/>
        <w:t>규모 산정</w:t>
      </w:r>
      <w:bookmarkEnd w:id="14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3F7E" w14:paraId="7178C517" w14:textId="77777777">
        <w:tc>
          <w:tcPr>
            <w:tcW w:w="8538" w:type="dxa"/>
            <w:shd w:val="clear" w:color="auto" w:fill="auto"/>
          </w:tcPr>
          <w:p w14:paraId="7BA7DA90" w14:textId="77777777" w:rsidR="00973F7E" w:rsidRDefault="003D1F4B">
            <w:pPr>
              <w:rPr>
                <w:rStyle w:val="af0"/>
              </w:rPr>
            </w:pPr>
            <w:r>
              <w:rPr>
                <w:rStyle w:val="af0"/>
                <w:rFonts w:hint="eastAsia"/>
              </w:rPr>
              <w:t>WBS</w:t>
            </w:r>
            <w:r>
              <w:rPr>
                <w:rStyle w:val="af0"/>
                <w:rFonts w:hint="eastAsia"/>
              </w:rPr>
              <w:t>를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작성하고</w:t>
            </w:r>
            <w:r>
              <w:rPr>
                <w:rStyle w:val="af0"/>
                <w:rFonts w:hint="eastAsia"/>
              </w:rPr>
              <w:t xml:space="preserve">, </w:t>
            </w:r>
            <w:r>
              <w:rPr>
                <w:rStyle w:val="af0"/>
                <w:rFonts w:hint="eastAsia"/>
              </w:rPr>
              <w:t>각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작업에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소요되는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기간을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계산한다</w:t>
            </w:r>
            <w:r>
              <w:rPr>
                <w:rStyle w:val="af0"/>
                <w:rFonts w:hint="eastAsia"/>
              </w:rPr>
              <w:t>.</w:t>
            </w:r>
          </w:p>
        </w:tc>
      </w:tr>
    </w:tbl>
    <w:p w14:paraId="412DEA15" w14:textId="77777777" w:rsidR="00973F7E" w:rsidRDefault="003D1F4B">
      <w:pPr>
        <w:pStyle w:val="2"/>
      </w:pPr>
      <w:bookmarkStart w:id="15" w:name="_Toc447537514"/>
      <w:r>
        <w:rPr>
          <w:rFonts w:hint="eastAsia"/>
        </w:rPr>
        <w:t>WBS(Work Breakdown Structure)</w:t>
      </w:r>
      <w:bookmarkEnd w:id="15"/>
    </w:p>
    <w:p w14:paraId="197A02AB" w14:textId="77777777" w:rsidR="00973F7E" w:rsidRDefault="00973F7E"/>
    <w:p w14:paraId="78C52831" w14:textId="77777777" w:rsidR="00973F7E" w:rsidRDefault="00973F7E"/>
    <w:p w14:paraId="3EA3EA58" w14:textId="3FD3C042" w:rsidR="00973F7E" w:rsidRDefault="003D1F4B">
      <w:pPr>
        <w:jc w:val="left"/>
      </w:pPr>
      <w:r>
        <w:rPr>
          <w:rFonts w:hint="eastAsia"/>
          <w:noProof/>
        </w:rPr>
        <w:drawing>
          <wp:inline distT="0" distB="0" distL="0" distR="0" wp14:anchorId="720201B5" wp14:editId="3DC16886">
            <wp:extent cx="6375400" cy="4705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0644" w14:textId="77777777" w:rsidR="00973F7E" w:rsidRDefault="00973F7E"/>
    <w:p w14:paraId="18971F72" w14:textId="77777777" w:rsidR="00973F7E" w:rsidRDefault="00973F7E"/>
    <w:p w14:paraId="789E097D" w14:textId="77777777" w:rsidR="00973F7E" w:rsidRDefault="00973F7E"/>
    <w:p w14:paraId="61DEFFA3" w14:textId="77777777" w:rsidR="00973F7E" w:rsidRDefault="00973F7E"/>
    <w:p w14:paraId="4301FA8A" w14:textId="77777777" w:rsidR="00973F7E" w:rsidRDefault="003D1F4B">
      <w:r>
        <w:br w:type="page"/>
      </w:r>
    </w:p>
    <w:p w14:paraId="3DF5504E" w14:textId="77777777" w:rsidR="00973F7E" w:rsidRDefault="003D1F4B">
      <w:pPr>
        <w:pStyle w:val="1"/>
      </w:pPr>
      <w:bookmarkStart w:id="16" w:name="_Toc447537515"/>
      <w:r>
        <w:rPr>
          <w:rFonts w:hint="eastAsia"/>
        </w:rPr>
        <w:lastRenderedPageBreak/>
        <w:t>일정</w:t>
      </w:r>
      <w:bookmarkEnd w:id="1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3F7E" w14:paraId="0B30AA7C" w14:textId="77777777">
        <w:tc>
          <w:tcPr>
            <w:tcW w:w="8538" w:type="dxa"/>
            <w:shd w:val="clear" w:color="auto" w:fill="auto"/>
          </w:tcPr>
          <w:p w14:paraId="0716A7D1" w14:textId="77777777" w:rsidR="00973F7E" w:rsidRDefault="003D1F4B">
            <w:pPr>
              <w:rPr>
                <w:rStyle w:val="af0"/>
              </w:rPr>
            </w:pPr>
            <w:r>
              <w:rPr>
                <w:rStyle w:val="af0"/>
                <w:rFonts w:hint="eastAsia"/>
              </w:rPr>
              <w:t>주요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일정을</w:t>
            </w:r>
            <w:r>
              <w:rPr>
                <w:rStyle w:val="af0"/>
                <w:rFonts w:hint="eastAsia"/>
              </w:rPr>
              <w:t xml:space="preserve"> Gantt </w:t>
            </w:r>
            <w:r>
              <w:rPr>
                <w:rStyle w:val="af0"/>
                <w:rFonts w:hint="eastAsia"/>
              </w:rPr>
              <w:t>차트와</w:t>
            </w:r>
            <w:r>
              <w:rPr>
                <w:rStyle w:val="af0"/>
                <w:rFonts w:hint="eastAsia"/>
              </w:rPr>
              <w:t xml:space="preserve"> PERT </w:t>
            </w:r>
            <w:r>
              <w:rPr>
                <w:rStyle w:val="af0"/>
                <w:rFonts w:hint="eastAsia"/>
              </w:rPr>
              <w:t>차트를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이용하여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작성한다</w:t>
            </w:r>
            <w:r>
              <w:rPr>
                <w:rStyle w:val="af0"/>
                <w:rFonts w:hint="eastAsia"/>
              </w:rPr>
              <w:t>.</w:t>
            </w:r>
          </w:p>
        </w:tc>
      </w:tr>
    </w:tbl>
    <w:p w14:paraId="65091B4E" w14:textId="77777777" w:rsidR="00973F7E" w:rsidRDefault="00973F7E"/>
    <w:p w14:paraId="29696B62" w14:textId="77777777" w:rsidR="00973F7E" w:rsidRDefault="00973F7E"/>
    <w:p w14:paraId="4C496598" w14:textId="5D25BD2D" w:rsidR="00973F7E" w:rsidRDefault="003D1F4B">
      <w:pPr>
        <w:rPr>
          <w:lang w:val="x-none" w:bidi="x-none"/>
        </w:rPr>
      </w:pPr>
      <w:r>
        <w:rPr>
          <w:noProof/>
        </w:rPr>
        <w:drawing>
          <wp:inline distT="0" distB="0" distL="0" distR="0" wp14:anchorId="52086D38" wp14:editId="54CD2588">
            <wp:extent cx="5232400" cy="6724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4DA3" w14:textId="77777777" w:rsidR="00973F7E" w:rsidRDefault="00973F7E">
      <w:pPr>
        <w:rPr>
          <w:lang w:val="x-none" w:bidi="x-none"/>
        </w:rPr>
      </w:pPr>
    </w:p>
    <w:p w14:paraId="306E42C1" w14:textId="52E9AD71" w:rsidR="00973F7E" w:rsidRDefault="003D1F4B">
      <w:pPr>
        <w:rPr>
          <w:lang w:val="x-none" w:bidi="x-none"/>
        </w:rPr>
      </w:pPr>
      <w:r>
        <w:rPr>
          <w:rFonts w:hint="eastAsia"/>
          <w:noProof/>
          <w:lang w:val="x-none" w:bidi="x-none"/>
        </w:rPr>
        <w:lastRenderedPageBreak/>
        <w:drawing>
          <wp:inline distT="0" distB="0" distL="0" distR="0" wp14:anchorId="2852EFE9" wp14:editId="285152FE">
            <wp:extent cx="5397500" cy="4552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A61B" w14:textId="77777777" w:rsidR="00973F7E" w:rsidRDefault="003D1F4B">
      <w:r>
        <w:br w:type="page"/>
      </w:r>
    </w:p>
    <w:p w14:paraId="540811EE" w14:textId="77777777" w:rsidR="00973F7E" w:rsidRDefault="003D1F4B">
      <w:pPr>
        <w:pStyle w:val="1"/>
      </w:pPr>
      <w:bookmarkStart w:id="17" w:name="_Toc447537516"/>
      <w:r>
        <w:rPr>
          <w:rFonts w:hint="eastAsia"/>
        </w:rPr>
        <w:lastRenderedPageBreak/>
        <w:t>산출물 관리</w:t>
      </w:r>
      <w:bookmarkEnd w:id="1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3F7E" w14:paraId="705CF298" w14:textId="77777777">
        <w:tc>
          <w:tcPr>
            <w:tcW w:w="8538" w:type="dxa"/>
            <w:shd w:val="clear" w:color="auto" w:fill="auto"/>
          </w:tcPr>
          <w:p w14:paraId="54A4B32C" w14:textId="77777777" w:rsidR="00973F7E" w:rsidRDefault="003D1F4B">
            <w:pPr>
              <w:rPr>
                <w:rStyle w:val="af0"/>
              </w:rPr>
            </w:pPr>
            <w:r>
              <w:rPr>
                <w:rStyle w:val="af0"/>
                <w:rFonts w:hint="eastAsia"/>
              </w:rPr>
              <w:t>산출물의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관리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방안을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기술한다</w:t>
            </w:r>
            <w:r>
              <w:rPr>
                <w:rStyle w:val="af0"/>
                <w:rFonts w:hint="eastAsia"/>
              </w:rPr>
              <w:t>.</w:t>
            </w:r>
          </w:p>
          <w:p w14:paraId="4D7A8569" w14:textId="77777777" w:rsidR="00973F7E" w:rsidRDefault="003D1F4B">
            <w:pPr>
              <w:rPr>
                <w:rStyle w:val="af0"/>
              </w:rPr>
            </w:pPr>
            <w:r>
              <w:rPr>
                <w:rStyle w:val="af0"/>
                <w:rFonts w:hint="eastAsia"/>
              </w:rPr>
              <w:t>산출물을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어디에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저장하고</w:t>
            </w:r>
            <w:r>
              <w:rPr>
                <w:rStyle w:val="af0"/>
                <w:rFonts w:hint="eastAsia"/>
              </w:rPr>
              <w:t xml:space="preserve">, </w:t>
            </w:r>
            <w:r>
              <w:rPr>
                <w:rStyle w:val="af0"/>
                <w:rFonts w:hint="eastAsia"/>
              </w:rPr>
              <w:t>산출물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명을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어떤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규칙으로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할지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등을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기술한다</w:t>
            </w:r>
            <w:r>
              <w:rPr>
                <w:rStyle w:val="af0"/>
                <w:rFonts w:hint="eastAsia"/>
              </w:rPr>
              <w:t>.</w:t>
            </w:r>
          </w:p>
        </w:tc>
      </w:tr>
    </w:tbl>
    <w:p w14:paraId="38D3AF2D" w14:textId="77777777" w:rsidR="00973F7E" w:rsidRDefault="00973F7E"/>
    <w:p w14:paraId="2BF411DD" w14:textId="7ED4F9DF" w:rsidR="00973F7E" w:rsidRDefault="003D1F4B">
      <w:pPr>
        <w:jc w:val="center"/>
        <w:rPr>
          <w:lang w:val="x-none" w:bidi="x-none"/>
        </w:rPr>
      </w:pPr>
      <w:r>
        <w:rPr>
          <w:noProof/>
        </w:rPr>
        <w:drawing>
          <wp:inline distT="0" distB="0" distL="0" distR="0" wp14:anchorId="10CA8D12" wp14:editId="0A5520B8">
            <wp:extent cx="1130300" cy="2190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0DD2" w14:textId="77777777" w:rsidR="00973F7E" w:rsidRDefault="00973F7E">
      <w:pPr>
        <w:jc w:val="left"/>
        <w:rPr>
          <w:lang w:val="x-none" w:bidi="x-none"/>
        </w:rPr>
      </w:pPr>
    </w:p>
    <w:p w14:paraId="2C451685" w14:textId="77777777" w:rsidR="00973F7E" w:rsidRDefault="003D1F4B">
      <w:pPr>
        <w:jc w:val="left"/>
        <w:rPr>
          <w:lang w:val="x-none" w:bidi="x-none"/>
        </w:rPr>
      </w:pPr>
      <w:r>
        <w:rPr>
          <w:rFonts w:hint="eastAsia"/>
          <w:lang w:val="x-none" w:bidi="x-none"/>
        </w:rPr>
        <w:t>본인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역할에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맞는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산출물을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작성한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후</w:t>
      </w:r>
      <w:r>
        <w:rPr>
          <w:rFonts w:hint="eastAsia"/>
          <w:lang w:val="x-none" w:bidi="x-none"/>
        </w:rPr>
        <w:t xml:space="preserve">, </w:t>
      </w:r>
      <w:r>
        <w:rPr>
          <w:rFonts w:hint="eastAsia"/>
          <w:lang w:val="x-none" w:bidi="x-none"/>
        </w:rPr>
        <w:t>팀원들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간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조율과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피드백을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거쳐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완성된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최종본을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정리하여</w:t>
      </w:r>
      <w:r>
        <w:rPr>
          <w:rFonts w:hint="eastAsia"/>
          <w:lang w:val="x-none" w:bidi="x-none"/>
        </w:rPr>
        <w:t xml:space="preserve"> Github</w:t>
      </w:r>
      <w:r>
        <w:rPr>
          <w:rFonts w:hint="eastAsia"/>
          <w:lang w:val="x-none" w:bidi="x-none"/>
        </w:rPr>
        <w:t>에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올린다</w:t>
      </w:r>
      <w:r>
        <w:rPr>
          <w:rFonts w:hint="eastAsia"/>
          <w:lang w:val="x-none" w:bidi="x-none"/>
        </w:rPr>
        <w:t xml:space="preserve">. </w:t>
      </w:r>
      <w:r>
        <w:rPr>
          <w:rFonts w:hint="eastAsia"/>
          <w:lang w:val="x-none" w:bidi="x-none"/>
        </w:rPr>
        <w:t>후에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산출물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버전이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업데이트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될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때마다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깃허브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문서를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업데이트한다</w:t>
      </w:r>
      <w:r>
        <w:rPr>
          <w:rFonts w:hint="eastAsia"/>
          <w:lang w:val="x-none" w:bidi="x-none"/>
        </w:rPr>
        <w:t>.</w:t>
      </w:r>
    </w:p>
    <w:p w14:paraId="717DAF00" w14:textId="77777777" w:rsidR="00973F7E" w:rsidRDefault="00973F7E">
      <w:pPr>
        <w:jc w:val="left"/>
        <w:rPr>
          <w:lang w:val="x-none" w:bidi="x-none"/>
        </w:rPr>
      </w:pPr>
    </w:p>
    <w:p w14:paraId="7DAF8629" w14:textId="77777777" w:rsidR="00973F7E" w:rsidRDefault="003D1F4B">
      <w:pPr>
        <w:jc w:val="left"/>
        <w:rPr>
          <w:lang w:val="x-none" w:bidi="x-none"/>
        </w:rPr>
      </w:pPr>
      <w:r>
        <w:rPr>
          <w:rFonts w:hint="eastAsia"/>
          <w:lang w:val="x-none" w:bidi="x-none"/>
        </w:rPr>
        <w:t>프로그램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구현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소스코드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또한</w:t>
      </w:r>
      <w:r>
        <w:rPr>
          <w:rFonts w:hint="eastAsia"/>
          <w:lang w:val="x-none" w:bidi="x-none"/>
        </w:rPr>
        <w:t xml:space="preserve"> Github</w:t>
      </w:r>
      <w:r>
        <w:rPr>
          <w:rFonts w:hint="eastAsia"/>
          <w:lang w:val="x-none" w:bidi="x-none"/>
        </w:rPr>
        <w:t>와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연동하여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올린다</w:t>
      </w:r>
      <w:r>
        <w:rPr>
          <w:rFonts w:hint="eastAsia"/>
          <w:lang w:val="x-none" w:bidi="x-none"/>
        </w:rPr>
        <w:t xml:space="preserve">. </w:t>
      </w:r>
      <w:r>
        <w:rPr>
          <w:rFonts w:hint="eastAsia"/>
          <w:lang w:val="x-none" w:bidi="x-none"/>
        </w:rPr>
        <w:t>소스코드를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저장하는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폴더는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따로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제작하여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문서와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소스코드를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따로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관리하도록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한다</w:t>
      </w:r>
      <w:r>
        <w:rPr>
          <w:rFonts w:hint="eastAsia"/>
          <w:lang w:val="x-none" w:bidi="x-none"/>
        </w:rPr>
        <w:t>.</w:t>
      </w:r>
    </w:p>
    <w:p w14:paraId="51BADA24" w14:textId="77777777" w:rsidR="00973F7E" w:rsidRDefault="00973F7E">
      <w:pPr>
        <w:jc w:val="left"/>
        <w:rPr>
          <w:lang w:val="x-none" w:bidi="x-none"/>
        </w:rPr>
      </w:pPr>
    </w:p>
    <w:p w14:paraId="084F6BAD" w14:textId="77777777" w:rsidR="00973F7E" w:rsidRDefault="003D1F4B">
      <w:pPr>
        <w:jc w:val="left"/>
        <w:rPr>
          <w:lang w:val="x-none" w:bidi="x-none"/>
        </w:rPr>
      </w:pPr>
      <w:r>
        <w:rPr>
          <w:rFonts w:hint="eastAsia"/>
          <w:lang w:val="x-none" w:bidi="x-none"/>
        </w:rPr>
        <w:t>[</w:t>
      </w:r>
      <w:r>
        <w:rPr>
          <w:rFonts w:hint="eastAsia"/>
          <w:lang w:val="x-none" w:bidi="x-none"/>
        </w:rPr>
        <w:t>산출물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규칙</w:t>
      </w:r>
      <w:r>
        <w:rPr>
          <w:rFonts w:hint="eastAsia"/>
          <w:lang w:val="x-none" w:bidi="x-none"/>
        </w:rPr>
        <w:t>]</w:t>
      </w:r>
    </w:p>
    <w:p w14:paraId="69E28218" w14:textId="77777777" w:rsidR="00973F7E" w:rsidRDefault="003D1F4B">
      <w:pPr>
        <w:jc w:val="left"/>
        <w:rPr>
          <w:lang w:val="x-none" w:bidi="x-none"/>
        </w:rPr>
      </w:pPr>
      <w:r>
        <w:rPr>
          <w:rFonts w:hint="eastAsia"/>
          <w:lang w:val="x-none" w:bidi="x-none"/>
        </w:rPr>
        <w:t xml:space="preserve">1. </w:t>
      </w:r>
      <w:r>
        <w:rPr>
          <w:rFonts w:hint="eastAsia"/>
          <w:lang w:val="x-none" w:bidi="x-none"/>
        </w:rPr>
        <w:t>문서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이름은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문서명</w:t>
      </w:r>
      <w:r>
        <w:rPr>
          <w:rFonts w:hint="eastAsia"/>
          <w:lang w:val="x-none" w:bidi="x-none"/>
        </w:rPr>
        <w:t>_</w:t>
      </w:r>
      <w:r>
        <w:rPr>
          <w:rFonts w:hint="eastAsia"/>
          <w:lang w:val="x-none" w:bidi="x-none"/>
        </w:rPr>
        <w:t>팀명</w:t>
      </w:r>
      <w:r>
        <w:rPr>
          <w:rFonts w:hint="eastAsia"/>
          <w:lang w:val="x-none" w:bidi="x-none"/>
        </w:rPr>
        <w:t>_</w:t>
      </w:r>
      <w:r>
        <w:rPr>
          <w:rFonts w:hint="eastAsia"/>
          <w:lang w:val="x-none" w:bidi="x-none"/>
        </w:rPr>
        <w:t>버전으로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통일한다</w:t>
      </w:r>
      <w:r>
        <w:rPr>
          <w:rFonts w:hint="eastAsia"/>
          <w:lang w:val="x-none" w:bidi="x-none"/>
        </w:rPr>
        <w:t>.</w:t>
      </w:r>
    </w:p>
    <w:p w14:paraId="31A5C00A" w14:textId="77777777" w:rsidR="00973F7E" w:rsidRDefault="003D1F4B">
      <w:pPr>
        <w:jc w:val="left"/>
        <w:rPr>
          <w:lang w:val="x-none" w:bidi="x-none"/>
        </w:rPr>
      </w:pPr>
      <w:r>
        <w:rPr>
          <w:rFonts w:hint="eastAsia"/>
          <w:lang w:val="x-none" w:bidi="x-none"/>
        </w:rPr>
        <w:t xml:space="preserve">   (ex) </w:t>
      </w:r>
      <w:r>
        <w:rPr>
          <w:rFonts w:hint="eastAsia"/>
          <w:lang w:val="x-none" w:bidi="x-none"/>
        </w:rPr>
        <w:t>요구사항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명세서</w:t>
      </w:r>
      <w:r>
        <w:rPr>
          <w:rFonts w:hint="eastAsia"/>
          <w:lang w:val="x-none" w:bidi="x-none"/>
        </w:rPr>
        <w:t>_Campers'_ver1.2.doc</w:t>
      </w:r>
    </w:p>
    <w:p w14:paraId="3EC519FF" w14:textId="77777777" w:rsidR="00973F7E" w:rsidRDefault="003D1F4B">
      <w:pPr>
        <w:jc w:val="left"/>
        <w:rPr>
          <w:lang w:val="x-none" w:bidi="x-none"/>
        </w:rPr>
      </w:pPr>
      <w:r>
        <w:rPr>
          <w:rFonts w:hint="eastAsia"/>
          <w:lang w:val="x-none" w:bidi="x-none"/>
        </w:rPr>
        <w:t xml:space="preserve">2. </w:t>
      </w:r>
      <w:r>
        <w:rPr>
          <w:rFonts w:hint="eastAsia"/>
          <w:lang w:val="x-none" w:bidi="x-none"/>
        </w:rPr>
        <w:t>소스코드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파일의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이름은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무슨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기능을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수행하는지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알기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쉽도록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기능명으로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짓도록</w:t>
      </w:r>
      <w:r>
        <w:rPr>
          <w:rFonts w:hint="eastAsia"/>
          <w:lang w:val="x-none" w:bidi="x-none"/>
        </w:rPr>
        <w:t xml:space="preserve"> </w:t>
      </w:r>
      <w:r>
        <w:rPr>
          <w:rFonts w:hint="eastAsia"/>
          <w:lang w:val="x-none" w:bidi="x-none"/>
        </w:rPr>
        <w:t>한다</w:t>
      </w:r>
      <w:r>
        <w:rPr>
          <w:rFonts w:hint="eastAsia"/>
          <w:lang w:val="x-none" w:bidi="x-none"/>
        </w:rPr>
        <w:t>.</w:t>
      </w:r>
    </w:p>
    <w:p w14:paraId="2A8327BA" w14:textId="77777777" w:rsidR="00973F7E" w:rsidRDefault="003D1F4B">
      <w:pPr>
        <w:jc w:val="left"/>
      </w:pPr>
      <w:r>
        <w:rPr>
          <w:rFonts w:hint="eastAsia"/>
          <w:lang w:val="x-none" w:bidi="x-none"/>
        </w:rPr>
        <w:t xml:space="preserve">   (ex) Login.js</w:t>
      </w:r>
      <w:r>
        <w:br w:type="page"/>
      </w:r>
    </w:p>
    <w:p w14:paraId="0497C71E" w14:textId="77777777" w:rsidR="00973F7E" w:rsidRDefault="003D1F4B">
      <w:pPr>
        <w:pStyle w:val="1"/>
      </w:pPr>
      <w:bookmarkStart w:id="18" w:name="_Toc447537517"/>
      <w:r>
        <w:rPr>
          <w:rFonts w:hint="eastAsia"/>
        </w:rPr>
        <w:lastRenderedPageBreak/>
        <w:t>위험 관리 계획</w:t>
      </w:r>
      <w:bookmarkEnd w:id="1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3F7E" w14:paraId="3C933A5F" w14:textId="77777777">
        <w:tc>
          <w:tcPr>
            <w:tcW w:w="8538" w:type="dxa"/>
            <w:shd w:val="clear" w:color="auto" w:fill="auto"/>
          </w:tcPr>
          <w:p w14:paraId="4DBE7462" w14:textId="77777777" w:rsidR="00973F7E" w:rsidRDefault="003D1F4B">
            <w:pPr>
              <w:rPr>
                <w:rStyle w:val="af0"/>
              </w:rPr>
            </w:pPr>
            <w:r>
              <w:rPr>
                <w:rStyle w:val="af0"/>
                <w:rFonts w:hint="eastAsia"/>
              </w:rPr>
              <w:t>프로젝트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수행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중에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발생할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위험을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식별하고</w:t>
            </w:r>
            <w:r>
              <w:rPr>
                <w:rStyle w:val="af0"/>
                <w:rFonts w:hint="eastAsia"/>
              </w:rPr>
              <w:t xml:space="preserve">, </w:t>
            </w:r>
            <w:r>
              <w:rPr>
                <w:rStyle w:val="af0"/>
                <w:rFonts w:hint="eastAsia"/>
              </w:rPr>
              <w:t>이를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대처하기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위한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방안을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기술한다</w:t>
            </w:r>
            <w:r>
              <w:rPr>
                <w:rStyle w:val="af0"/>
                <w:rFonts w:hint="eastAsia"/>
              </w:rPr>
              <w:t>.</w:t>
            </w:r>
          </w:p>
          <w:p w14:paraId="1E83AD11" w14:textId="77777777" w:rsidR="00973F7E" w:rsidRDefault="003D1F4B">
            <w:pPr>
              <w:rPr>
                <w:rStyle w:val="af0"/>
              </w:rPr>
            </w:pPr>
            <w:r>
              <w:rPr>
                <w:rStyle w:val="af0"/>
                <w:rFonts w:hint="eastAsia"/>
              </w:rPr>
              <w:t>아직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위험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관리를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배우지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않은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상태에서는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작성하지</w:t>
            </w:r>
            <w:r>
              <w:rPr>
                <w:rStyle w:val="af0"/>
                <w:rFonts w:hint="eastAsia"/>
              </w:rPr>
              <w:t xml:space="preserve"> </w:t>
            </w:r>
            <w:r>
              <w:rPr>
                <w:rStyle w:val="af0"/>
                <w:rFonts w:hint="eastAsia"/>
              </w:rPr>
              <w:t>않는다</w:t>
            </w:r>
            <w:r>
              <w:rPr>
                <w:rStyle w:val="af0"/>
                <w:rFonts w:hint="eastAsia"/>
              </w:rPr>
              <w:t>.</w:t>
            </w:r>
          </w:p>
        </w:tc>
      </w:tr>
    </w:tbl>
    <w:p w14:paraId="77331624" w14:textId="77777777" w:rsidR="00973F7E" w:rsidRDefault="00973F7E"/>
    <w:tbl>
      <w:tblPr>
        <w:tblW w:w="0" w:type="auto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0"/>
        <w:gridCol w:w="1264"/>
        <w:gridCol w:w="1265"/>
        <w:gridCol w:w="3285"/>
      </w:tblGrid>
      <w:tr w:rsidR="00973F7E" w14:paraId="4907A04E" w14:textId="77777777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14:paraId="7DE555CA" w14:textId="77777777" w:rsidR="00973F7E" w:rsidRDefault="003D1F4B">
            <w:pPr>
              <w:pStyle w:val="af2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14:paraId="62192A2E" w14:textId="77777777" w:rsidR="00973F7E" w:rsidRDefault="003D1F4B">
            <w:pPr>
              <w:pStyle w:val="af2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7A741407" w14:textId="77777777" w:rsidR="00973F7E" w:rsidRDefault="003D1F4B">
            <w:pPr>
              <w:pStyle w:val="af2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14:paraId="52315145" w14:textId="77777777" w:rsidR="00973F7E" w:rsidRDefault="003D1F4B">
            <w:pPr>
              <w:pStyle w:val="af2"/>
            </w:pPr>
            <w:r>
              <w:rPr>
                <w:rFonts w:hint="eastAsia"/>
              </w:rPr>
              <w:t>대처 방안</w:t>
            </w:r>
          </w:p>
        </w:tc>
      </w:tr>
      <w:tr w:rsidR="00973F7E" w14:paraId="59D7E1CA" w14:textId="77777777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449D9AD1" w14:textId="77777777" w:rsidR="00973F7E" w:rsidRDefault="00973F7E">
            <w:pPr>
              <w:pStyle w:val="af1"/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D490C87" w14:textId="77777777" w:rsidR="00973F7E" w:rsidRDefault="00973F7E"/>
        </w:tc>
        <w:tc>
          <w:tcPr>
            <w:tcW w:w="1276" w:type="dxa"/>
            <w:shd w:val="clear" w:color="auto" w:fill="auto"/>
            <w:vAlign w:val="center"/>
          </w:tcPr>
          <w:p w14:paraId="2672979F" w14:textId="77777777" w:rsidR="00973F7E" w:rsidRDefault="00973F7E"/>
        </w:tc>
        <w:tc>
          <w:tcPr>
            <w:tcW w:w="3324" w:type="dxa"/>
            <w:shd w:val="clear" w:color="auto" w:fill="auto"/>
          </w:tcPr>
          <w:p w14:paraId="152F7CEA" w14:textId="77777777" w:rsidR="00973F7E" w:rsidRDefault="00973F7E"/>
        </w:tc>
      </w:tr>
      <w:tr w:rsidR="00973F7E" w14:paraId="0BD16731" w14:textId="77777777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49FDF8D8" w14:textId="77777777" w:rsidR="00973F7E" w:rsidRDefault="00973F7E">
            <w:pPr>
              <w:pStyle w:val="af1"/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F4056FA" w14:textId="77777777" w:rsidR="00973F7E" w:rsidRDefault="00973F7E"/>
        </w:tc>
        <w:tc>
          <w:tcPr>
            <w:tcW w:w="1276" w:type="dxa"/>
            <w:shd w:val="clear" w:color="auto" w:fill="auto"/>
            <w:vAlign w:val="center"/>
          </w:tcPr>
          <w:p w14:paraId="52558CDC" w14:textId="77777777" w:rsidR="00973F7E" w:rsidRDefault="00973F7E"/>
        </w:tc>
        <w:tc>
          <w:tcPr>
            <w:tcW w:w="3324" w:type="dxa"/>
            <w:shd w:val="clear" w:color="auto" w:fill="auto"/>
          </w:tcPr>
          <w:p w14:paraId="3709BE2C" w14:textId="77777777" w:rsidR="00973F7E" w:rsidRDefault="00973F7E"/>
        </w:tc>
      </w:tr>
      <w:tr w:rsidR="00973F7E" w14:paraId="4C493C02" w14:textId="77777777">
        <w:trPr>
          <w:trHeight w:val="72"/>
        </w:trPr>
        <w:tc>
          <w:tcPr>
            <w:tcW w:w="2660" w:type="dxa"/>
            <w:shd w:val="clear" w:color="auto" w:fill="auto"/>
            <w:vAlign w:val="center"/>
          </w:tcPr>
          <w:p w14:paraId="7B708808" w14:textId="77777777" w:rsidR="00973F7E" w:rsidRDefault="00973F7E">
            <w:pPr>
              <w:pStyle w:val="af1"/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71F94D1" w14:textId="77777777" w:rsidR="00973F7E" w:rsidRDefault="00973F7E"/>
        </w:tc>
        <w:tc>
          <w:tcPr>
            <w:tcW w:w="1276" w:type="dxa"/>
            <w:shd w:val="clear" w:color="auto" w:fill="auto"/>
            <w:vAlign w:val="center"/>
          </w:tcPr>
          <w:p w14:paraId="019CDDC9" w14:textId="77777777" w:rsidR="00973F7E" w:rsidRDefault="00973F7E"/>
        </w:tc>
        <w:tc>
          <w:tcPr>
            <w:tcW w:w="3324" w:type="dxa"/>
            <w:shd w:val="clear" w:color="auto" w:fill="auto"/>
          </w:tcPr>
          <w:p w14:paraId="79F522E9" w14:textId="77777777" w:rsidR="00973F7E" w:rsidRDefault="00973F7E"/>
        </w:tc>
      </w:tr>
    </w:tbl>
    <w:p w14:paraId="308FE561" w14:textId="77777777" w:rsidR="00973F7E" w:rsidRDefault="00973F7E"/>
    <w:sectPr w:rsidR="00973F7E">
      <w:headerReference w:type="default" r:id="rId14"/>
      <w:footerReference w:type="even" r:id="rId15"/>
      <w:footerReference w:type="default" r:id="rId16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30">
      <wne:acd wne:acdName="acd8"/>
    </wne:keymap>
    <wne:keymap wne:kcmPrimary="1031">
      <wne:acd wne:acdName="acd0"/>
    </wne:keymap>
    <wne:keymap wne:kcmPrimary="1032">
      <wne:acd wne:acdName="acd2"/>
    </wne:keymap>
    <wne:keymap wne:kcmPrimary="1033">
      <wne:acd wne:acdName="acd9"/>
    </wne:keymap>
    <wne:keymap wne:kcmPrimary="1034">
      <wne:acd wne:acdName="acd3"/>
    </wne:keymap>
    <wne:keymap wne:kcmPrimary="1036">
      <wne:acd wne:acdName="acd4"/>
    </wne:keymap>
    <wne:keymap wne:kcmPrimary="1037">
      <wne:acd wne:acdName="acd5"/>
    </wne:keymap>
    <wne:keymap wne:kcmPrimary="1038">
      <wne:acd wne:acdName="acd6"/>
    </wne:keymap>
    <wne:keymap wne:kcmPrimary="10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48914" w14:textId="77777777" w:rsidR="00972474" w:rsidRDefault="00972474">
      <w:r>
        <w:separator/>
      </w:r>
    </w:p>
  </w:endnote>
  <w:endnote w:type="continuationSeparator" w:id="0">
    <w:p w14:paraId="2ECD62B1" w14:textId="77777777" w:rsidR="00972474" w:rsidRDefault="0097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532F4" w14:textId="77777777" w:rsidR="00973F7E" w:rsidRDefault="003D1F4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7040B226" w14:textId="77777777" w:rsidR="00973F7E" w:rsidRDefault="00973F7E"/>
  <w:p w14:paraId="7CFF5124" w14:textId="77777777" w:rsidR="00973F7E" w:rsidRDefault="00973F7E"/>
  <w:p w14:paraId="69D8BD4C" w14:textId="77777777" w:rsidR="00973F7E" w:rsidRDefault="00973F7E"/>
  <w:p w14:paraId="3AE30A1D" w14:textId="77777777" w:rsidR="00973F7E" w:rsidRDefault="00973F7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481F" w14:textId="77777777" w:rsidR="00973F7E" w:rsidRDefault="003D1F4B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- 7 -</w:t>
    </w:r>
    <w:r>
      <w:fldChar w:fldCharType="end"/>
    </w:r>
  </w:p>
  <w:p w14:paraId="3753B45D" w14:textId="176CBCA9" w:rsidR="00973F7E" w:rsidRDefault="003D1F4B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950194F" wp14:editId="0A2DBB07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4924B5" id="Rectangle 2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 wp14:anchorId="40E7E276" wp14:editId="2ACDBEA1">
          <wp:extent cx="2057400" cy="241300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24F5A" w14:textId="77777777" w:rsidR="00972474" w:rsidRDefault="00972474">
      <w:r>
        <w:separator/>
      </w:r>
    </w:p>
  </w:footnote>
  <w:footnote w:type="continuationSeparator" w:id="0">
    <w:p w14:paraId="1600A390" w14:textId="77777777" w:rsidR="00972474" w:rsidRDefault="00972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1"/>
      <w:gridCol w:w="2572"/>
      <w:gridCol w:w="1655"/>
      <w:gridCol w:w="2542"/>
    </w:tblGrid>
    <w:tr w:rsidR="00973F7E" w14:paraId="1C8E57C5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6DF7E623" w14:textId="77777777" w:rsidR="00973F7E" w:rsidRDefault="003D1F4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14:paraId="5A44CCD7" w14:textId="77777777" w:rsidR="00973F7E" w:rsidRDefault="003D1F4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Campers'</w:t>
          </w:r>
        </w:p>
      </w:tc>
      <w:tc>
        <w:tcPr>
          <w:tcW w:w="1698" w:type="dxa"/>
          <w:shd w:val="clear" w:color="auto" w:fill="E6E6E6"/>
          <w:vAlign w:val="center"/>
        </w:tcPr>
        <w:p w14:paraId="1C734553" w14:textId="77777777" w:rsidR="00973F7E" w:rsidRDefault="003D1F4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 w14:paraId="0D37463D" w14:textId="77777777" w:rsidR="00973F7E" w:rsidRDefault="003D1F4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2021.04.02 ~</w:t>
          </w:r>
        </w:p>
      </w:tc>
    </w:tr>
    <w:tr w:rsidR="00973F7E" w14:paraId="70AB6043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1BC9F098" w14:textId="77777777" w:rsidR="00973F7E" w:rsidRDefault="003D1F4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14:paraId="2D1FAA65" w14:textId="77777777" w:rsidR="00973F7E" w:rsidRDefault="003D1F4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14:paraId="32D8C0DB" w14:textId="77777777" w:rsidR="00973F7E" w:rsidRDefault="003D1F4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shd w:val="clear" w:color="auto" w:fill="auto"/>
          <w:vAlign w:val="center"/>
        </w:tcPr>
        <w:p w14:paraId="406B5512" w14:textId="77777777" w:rsidR="00973F7E" w:rsidRDefault="003D1F4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ver 1.0</w:t>
          </w:r>
        </w:p>
      </w:tc>
    </w:tr>
  </w:tbl>
  <w:p w14:paraId="7998EA8A" w14:textId="109B399C" w:rsidR="00973F7E" w:rsidRDefault="003D1F4B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8D42FE" wp14:editId="0BF351F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B8C1C6" id="Rectangle 1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.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..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...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00"/>
  <w:defaultTableStyle w:val="a"/>
  <w:displayVerticalDrawingGridEvery w:val="2"/>
  <w:noPunctuationKerning/>
  <w:characterSpacingControl w:val="doNotCompress"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4B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872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1F4B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053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36EFF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2474"/>
    <w:rsid w:val="00973F7E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2C73206"/>
  <w15:chartTrackingRefBased/>
  <w15:docId w15:val="{3035FB0A-0623-4583-BF54-FEB3B812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기본 문단 글꼴"/>
    <w:semiHidden/>
    <w:rsid w:val="00FF4B87"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4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5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customStyle="1" w:styleId="a6">
    <w:name w:val="그림 차례"/>
    <w:basedOn w:val="a"/>
    <w:next w:val="a"/>
    <w:semiHidden/>
    <w:rsid w:val="007E4ADD"/>
    <w:pPr>
      <w:ind w:left="200" w:hangingChars="200" w:hanging="200"/>
    </w:pPr>
  </w:style>
  <w:style w:type="paragraph" w:customStyle="1" w:styleId="a7">
    <w:name w:val="머리말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customStyle="1" w:styleId="a8">
    <w:name w:val="풍선 도움말 글자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7"/>
    <w:rsid w:val="00E917F3"/>
    <w:rPr>
      <w:rFonts w:ascii="바탕"/>
      <w:kern w:val="2"/>
      <w:szCs w:val="24"/>
    </w:rPr>
  </w:style>
  <w:style w:type="paragraph" w:customStyle="1" w:styleId="a9">
    <w:name w:val="꼬리말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a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10">
    <w:name w:val="차례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customStyle="1" w:styleId="20">
    <w:name w:val="차례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customStyle="1" w:styleId="30">
    <w:name w:val="차례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customStyle="1" w:styleId="40">
    <w:name w:val="차례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customStyle="1" w:styleId="50">
    <w:name w:val="차례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customStyle="1" w:styleId="6">
    <w:name w:val="차례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customStyle="1" w:styleId="7">
    <w:name w:val="차례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customStyle="1" w:styleId="8">
    <w:name w:val="차례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customStyle="1" w:styleId="9">
    <w:name w:val="차례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customStyle="1" w:styleId="ab">
    <w:name w:val="주석 참조"/>
    <w:semiHidden/>
    <w:rsid w:val="004A0933"/>
    <w:rPr>
      <w:sz w:val="18"/>
      <w:szCs w:val="18"/>
    </w:rPr>
  </w:style>
  <w:style w:type="paragraph" w:customStyle="1" w:styleId="ac">
    <w:name w:val="메모 글자"/>
    <w:basedOn w:val="a"/>
    <w:semiHidden/>
    <w:rsid w:val="004A0933"/>
    <w:pPr>
      <w:jc w:val="left"/>
    </w:pPr>
  </w:style>
  <w:style w:type="paragraph" w:styleId="ad">
    <w:name w:val="annotation subject"/>
    <w:basedOn w:val="ac"/>
    <w:next w:val="ac"/>
    <w:semiHidden/>
    <w:rsid w:val="004A0933"/>
    <w:rPr>
      <w:b/>
      <w:bCs/>
    </w:rPr>
  </w:style>
  <w:style w:type="paragraph" w:customStyle="1" w:styleId="ae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9"/>
    <w:rsid w:val="00E917F3"/>
    <w:rPr>
      <w:rFonts w:ascii="바탕"/>
      <w:kern w:val="2"/>
      <w:szCs w:val="24"/>
    </w:rPr>
  </w:style>
  <w:style w:type="paragraph" w:customStyle="1" w:styleId="af">
    <w:name w:val="차례 제목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f0">
    <w:name w:val="주석"/>
    <w:rsid w:val="005127C2"/>
    <w:rPr>
      <w:color w:val="C00000"/>
    </w:rPr>
  </w:style>
  <w:style w:type="paragraph" w:customStyle="1" w:styleId="af1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2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3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4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val="x-none" w:eastAsia="en-US"/>
    </w:rPr>
  </w:style>
  <w:style w:type="character" w:customStyle="1" w:styleId="Char1">
    <w:name w:val="본문 Char"/>
    <w:link w:val="af4"/>
    <w:rsid w:val="00EC223C"/>
    <w:rPr>
      <w:rFonts w:ascii="Arial" w:eastAsia="돋움" w:hAnsi="Arial"/>
      <w:lang w:val="x-none" w:eastAsia="en-US" w:bidi="x-none"/>
    </w:rPr>
  </w:style>
  <w:style w:type="character" w:styleId="af5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Settings\Changho Yoo\My Documents\01 문서 템플릿\지침서템플릿_Snowdrop.dot</Template>
  <TotalTime>1</TotalTime>
  <Pages>12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Base>N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임지민</cp:lastModifiedBy>
  <cp:revision>3</cp:revision>
  <cp:lastPrinted>2008-01-26T04:17:00Z</cp:lastPrinted>
  <dcterms:created xsi:type="dcterms:W3CDTF">2021-04-18T10:25:00Z</dcterms:created>
  <dcterms:modified xsi:type="dcterms:W3CDTF">2021-04-18T10:26:00Z</dcterms:modified>
</cp:coreProperties>
</file>